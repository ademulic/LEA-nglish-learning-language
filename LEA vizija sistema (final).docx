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2C13" w:rsidRPr="0096601B" w:rsidRDefault="00D02C13" w:rsidP="00D02C13">
      <w:pPr>
        <w:jc w:val="center"/>
        <w:rPr>
          <w:b/>
          <w:sz w:val="40"/>
          <w:szCs w:val="40"/>
          <w:lang/>
        </w:rPr>
      </w:pPr>
      <w:r w:rsidRPr="0096601B">
        <w:rPr>
          <w:b/>
          <w:sz w:val="40"/>
          <w:szCs w:val="40"/>
          <w:lang/>
        </w:rPr>
        <w:t>DRŽAVNI UNIVERZITET U NOVOM PAZARU</w:t>
      </w:r>
    </w:p>
    <w:p w:rsidR="00D02C13" w:rsidRPr="0096601B" w:rsidRDefault="00D02C13" w:rsidP="00D02C13">
      <w:pPr>
        <w:jc w:val="center"/>
        <w:rPr>
          <w:b/>
          <w:sz w:val="40"/>
          <w:szCs w:val="40"/>
          <w:lang/>
        </w:rPr>
      </w:pPr>
      <w:r w:rsidRPr="0096601B">
        <w:rPr>
          <w:b/>
          <w:sz w:val="40"/>
          <w:szCs w:val="40"/>
          <w:lang/>
        </w:rPr>
        <w:t>Departman za tehničke nauke</w:t>
      </w:r>
    </w:p>
    <w:p w:rsidR="00D02C13" w:rsidRPr="0096601B" w:rsidRDefault="00D02C13" w:rsidP="00D02C13">
      <w:pPr>
        <w:jc w:val="center"/>
        <w:rPr>
          <w:b/>
          <w:sz w:val="40"/>
          <w:szCs w:val="40"/>
          <w:lang/>
        </w:rPr>
      </w:pPr>
      <w:r w:rsidRPr="0096601B">
        <w:rPr>
          <w:b/>
          <w:sz w:val="40"/>
          <w:szCs w:val="40"/>
          <w:lang/>
        </w:rPr>
        <w:t>Računarska tehnika</w:t>
      </w:r>
    </w:p>
    <w:p w:rsidR="00D02C13" w:rsidRPr="0096601B" w:rsidRDefault="00D02C13" w:rsidP="00D02C13">
      <w:pPr>
        <w:jc w:val="center"/>
        <w:rPr>
          <w:sz w:val="40"/>
          <w:szCs w:val="40"/>
          <w:lang/>
        </w:rPr>
      </w:pPr>
    </w:p>
    <w:p w:rsidR="00D02C13" w:rsidRPr="0096601B" w:rsidRDefault="00D02C13" w:rsidP="00D02C13">
      <w:pPr>
        <w:jc w:val="center"/>
        <w:rPr>
          <w:sz w:val="40"/>
          <w:szCs w:val="40"/>
          <w:lang/>
        </w:rPr>
      </w:pPr>
    </w:p>
    <w:p w:rsidR="00D02C13" w:rsidRPr="0096601B" w:rsidRDefault="00D02C13" w:rsidP="00D02C13">
      <w:pPr>
        <w:jc w:val="center"/>
        <w:rPr>
          <w:sz w:val="40"/>
          <w:szCs w:val="40"/>
          <w:lang/>
        </w:rPr>
      </w:pPr>
      <w:r w:rsidRPr="0096601B">
        <w:rPr>
          <w:noProof/>
          <w:sz w:val="40"/>
          <w:szCs w:val="40"/>
        </w:rPr>
        <w:drawing>
          <wp:inline distT="0" distB="0" distL="0" distR="0">
            <wp:extent cx="3009900" cy="2291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10054" cy="2291641"/>
                    </a:xfrm>
                    <a:prstGeom prst="rect">
                      <a:avLst/>
                    </a:prstGeom>
                  </pic:spPr>
                </pic:pic>
              </a:graphicData>
            </a:graphic>
          </wp:inline>
        </w:drawing>
      </w:r>
    </w:p>
    <w:p w:rsidR="002414F3" w:rsidRPr="0096601B" w:rsidRDefault="002414F3" w:rsidP="00D02C13">
      <w:pPr>
        <w:jc w:val="center"/>
        <w:rPr>
          <w:sz w:val="40"/>
          <w:szCs w:val="40"/>
          <w:lang/>
        </w:rPr>
      </w:pPr>
    </w:p>
    <w:p w:rsidR="002414F3" w:rsidRPr="0096601B" w:rsidRDefault="002414F3" w:rsidP="00D02C13">
      <w:pPr>
        <w:jc w:val="center"/>
        <w:rPr>
          <w:sz w:val="40"/>
          <w:szCs w:val="40"/>
          <w:lang/>
        </w:rPr>
      </w:pPr>
    </w:p>
    <w:p w:rsidR="002414F3" w:rsidRPr="0096601B" w:rsidRDefault="002414F3" w:rsidP="00D02C13">
      <w:pPr>
        <w:jc w:val="center"/>
        <w:rPr>
          <w:sz w:val="40"/>
          <w:szCs w:val="40"/>
          <w:lang/>
        </w:rPr>
      </w:pPr>
    </w:p>
    <w:p w:rsidR="00D02C13" w:rsidRPr="0096601B" w:rsidRDefault="00D02C13" w:rsidP="00D02C13">
      <w:pPr>
        <w:ind w:left="720" w:firstLine="720"/>
        <w:rPr>
          <w:b/>
          <w:sz w:val="40"/>
          <w:szCs w:val="40"/>
          <w:lang/>
        </w:rPr>
      </w:pPr>
      <w:r w:rsidRPr="0096601B">
        <w:rPr>
          <w:b/>
          <w:sz w:val="40"/>
          <w:szCs w:val="40"/>
          <w:lang/>
        </w:rPr>
        <w:t>Predmet: Softversko inženjerstvo</w:t>
      </w:r>
    </w:p>
    <w:p w:rsidR="00D02C13" w:rsidRPr="0096601B" w:rsidRDefault="00D02C13" w:rsidP="00D02C13">
      <w:pPr>
        <w:jc w:val="center"/>
        <w:rPr>
          <w:b/>
          <w:sz w:val="40"/>
          <w:szCs w:val="40"/>
          <w:lang/>
        </w:rPr>
      </w:pPr>
      <w:r w:rsidRPr="0096601B">
        <w:rPr>
          <w:b/>
          <w:sz w:val="40"/>
          <w:szCs w:val="40"/>
          <w:lang/>
        </w:rPr>
        <w:t>Tema: Softver za učenje Engleskog jezika</w:t>
      </w:r>
    </w:p>
    <w:p w:rsidR="00D02C13" w:rsidRPr="0096601B" w:rsidRDefault="00D02C13" w:rsidP="00D02C13">
      <w:pPr>
        <w:jc w:val="center"/>
        <w:rPr>
          <w:sz w:val="40"/>
          <w:szCs w:val="40"/>
          <w:lang/>
        </w:rPr>
      </w:pPr>
    </w:p>
    <w:p w:rsidR="00D02C13" w:rsidRPr="0096601B" w:rsidRDefault="00D02C13" w:rsidP="00D02C13">
      <w:pPr>
        <w:jc w:val="center"/>
        <w:rPr>
          <w:sz w:val="40"/>
          <w:szCs w:val="40"/>
          <w:lang/>
        </w:rPr>
      </w:pPr>
    </w:p>
    <w:p w:rsidR="00D02C13" w:rsidRPr="0096601B" w:rsidRDefault="00D02C13" w:rsidP="00D02C13">
      <w:pPr>
        <w:jc w:val="center"/>
        <w:rPr>
          <w:sz w:val="40"/>
          <w:szCs w:val="40"/>
          <w:lang/>
        </w:rPr>
      </w:pPr>
    </w:p>
    <w:p w:rsidR="00D02C13" w:rsidRPr="0096601B" w:rsidRDefault="00D02C13" w:rsidP="00D02C13">
      <w:pPr>
        <w:rPr>
          <w:b/>
          <w:lang/>
        </w:rPr>
      </w:pPr>
      <w:r w:rsidRPr="0096601B">
        <w:rPr>
          <w:b/>
          <w:lang/>
        </w:rPr>
        <w:t xml:space="preserve">Tim: </w:t>
      </w:r>
      <w:r w:rsidRPr="0096601B">
        <w:rPr>
          <w:b/>
          <w:lang/>
        </w:rPr>
        <w:tab/>
      </w:r>
      <w:r w:rsidRPr="0096601B">
        <w:rPr>
          <w:b/>
          <w:lang/>
        </w:rPr>
        <w:tab/>
      </w:r>
      <w:r w:rsidRPr="0096601B">
        <w:rPr>
          <w:b/>
          <w:lang/>
        </w:rPr>
        <w:tab/>
      </w:r>
      <w:r w:rsidRPr="0096601B">
        <w:rPr>
          <w:b/>
          <w:lang/>
        </w:rPr>
        <w:tab/>
      </w:r>
      <w:r w:rsidRPr="0096601B">
        <w:rPr>
          <w:b/>
          <w:lang/>
        </w:rPr>
        <w:tab/>
      </w:r>
      <w:r w:rsidRPr="0096601B">
        <w:rPr>
          <w:b/>
          <w:lang/>
        </w:rPr>
        <w:tab/>
      </w:r>
      <w:r w:rsidRPr="0096601B">
        <w:rPr>
          <w:b/>
          <w:lang/>
        </w:rPr>
        <w:tab/>
      </w:r>
      <w:r w:rsidRPr="0096601B">
        <w:rPr>
          <w:b/>
          <w:lang/>
        </w:rPr>
        <w:tab/>
        <w:t xml:space="preserve">              Mentor:</w:t>
      </w:r>
    </w:p>
    <w:p w:rsidR="00D02C13" w:rsidRPr="0096601B" w:rsidRDefault="00D02C13" w:rsidP="00D02C13">
      <w:pPr>
        <w:rPr>
          <w:b/>
          <w:lang/>
        </w:rPr>
      </w:pPr>
      <w:r w:rsidRPr="0096601B">
        <w:rPr>
          <w:b/>
          <w:lang/>
        </w:rPr>
        <w:t>Adem Mulić</w:t>
      </w:r>
      <w:r w:rsidRPr="0096601B">
        <w:rPr>
          <w:b/>
          <w:lang/>
        </w:rPr>
        <w:tab/>
      </w:r>
      <w:r w:rsidRPr="0096601B">
        <w:rPr>
          <w:b/>
          <w:lang/>
        </w:rPr>
        <w:tab/>
      </w:r>
      <w:r w:rsidRPr="0096601B">
        <w:rPr>
          <w:b/>
          <w:lang/>
        </w:rPr>
        <w:tab/>
      </w:r>
      <w:r w:rsidRPr="0096601B">
        <w:rPr>
          <w:b/>
          <w:lang/>
        </w:rPr>
        <w:tab/>
      </w:r>
      <w:r w:rsidRPr="0096601B">
        <w:rPr>
          <w:b/>
          <w:lang/>
        </w:rPr>
        <w:tab/>
      </w:r>
      <w:r w:rsidRPr="0096601B">
        <w:rPr>
          <w:b/>
          <w:lang/>
        </w:rPr>
        <w:tab/>
      </w:r>
      <w:r w:rsidRPr="0096601B">
        <w:rPr>
          <w:b/>
          <w:lang/>
        </w:rPr>
        <w:tab/>
      </w:r>
      <w:r w:rsidRPr="0096601B">
        <w:rPr>
          <w:b/>
          <w:lang/>
        </w:rPr>
        <w:tab/>
        <w:t xml:space="preserve">  Doc. Dr  Edis Mekić</w:t>
      </w:r>
    </w:p>
    <w:p w:rsidR="00D02C13" w:rsidRPr="0096601B" w:rsidRDefault="00D02C13" w:rsidP="00D02C13">
      <w:pPr>
        <w:rPr>
          <w:b/>
          <w:lang/>
        </w:rPr>
      </w:pPr>
      <w:r w:rsidRPr="0096601B">
        <w:rPr>
          <w:b/>
          <w:lang/>
        </w:rPr>
        <w:t>Ena Trtovac</w:t>
      </w:r>
      <w:r w:rsidRPr="0096601B">
        <w:rPr>
          <w:b/>
          <w:lang/>
        </w:rPr>
        <w:tab/>
      </w:r>
      <w:r w:rsidRPr="0096601B">
        <w:rPr>
          <w:b/>
          <w:lang/>
        </w:rPr>
        <w:tab/>
      </w:r>
      <w:r w:rsidRPr="0096601B">
        <w:rPr>
          <w:b/>
          <w:lang/>
        </w:rPr>
        <w:tab/>
      </w:r>
      <w:r w:rsidRPr="0096601B">
        <w:rPr>
          <w:b/>
          <w:lang/>
        </w:rPr>
        <w:tab/>
      </w:r>
      <w:r w:rsidRPr="0096601B">
        <w:rPr>
          <w:b/>
          <w:lang/>
        </w:rPr>
        <w:tab/>
      </w:r>
      <w:r w:rsidRPr="0096601B">
        <w:rPr>
          <w:b/>
          <w:lang/>
        </w:rPr>
        <w:tab/>
      </w:r>
      <w:r w:rsidRPr="0096601B">
        <w:rPr>
          <w:b/>
          <w:lang/>
        </w:rPr>
        <w:tab/>
      </w:r>
      <w:r w:rsidRPr="0096601B">
        <w:rPr>
          <w:b/>
          <w:lang/>
        </w:rPr>
        <w:tab/>
        <w:t xml:space="preserve">  Doc. Dr Edin Dolićanin</w:t>
      </w:r>
    </w:p>
    <w:p w:rsidR="00D02C13" w:rsidRPr="0096601B" w:rsidRDefault="00D02C13" w:rsidP="00D02C13">
      <w:pPr>
        <w:rPr>
          <w:b/>
          <w:lang/>
        </w:rPr>
      </w:pPr>
      <w:r w:rsidRPr="0096601B">
        <w:rPr>
          <w:b/>
          <w:sz w:val="40"/>
          <w:szCs w:val="40"/>
          <w:lang/>
        </w:rPr>
        <w:tab/>
      </w:r>
      <w:r w:rsidRPr="0096601B">
        <w:rPr>
          <w:b/>
          <w:sz w:val="40"/>
          <w:szCs w:val="40"/>
          <w:lang/>
        </w:rPr>
        <w:tab/>
      </w:r>
      <w:r w:rsidRPr="0096601B">
        <w:rPr>
          <w:b/>
          <w:sz w:val="40"/>
          <w:szCs w:val="40"/>
          <w:lang/>
        </w:rPr>
        <w:tab/>
      </w:r>
      <w:r w:rsidRPr="0096601B">
        <w:rPr>
          <w:b/>
          <w:sz w:val="40"/>
          <w:szCs w:val="40"/>
          <w:lang/>
        </w:rPr>
        <w:tab/>
      </w:r>
      <w:r w:rsidRPr="0096601B">
        <w:rPr>
          <w:b/>
          <w:sz w:val="40"/>
          <w:szCs w:val="40"/>
          <w:lang/>
        </w:rPr>
        <w:tab/>
      </w:r>
      <w:r w:rsidRPr="0096601B">
        <w:rPr>
          <w:b/>
          <w:sz w:val="40"/>
          <w:szCs w:val="40"/>
          <w:lang/>
        </w:rPr>
        <w:tab/>
      </w:r>
      <w:r w:rsidRPr="0096601B">
        <w:rPr>
          <w:b/>
          <w:sz w:val="40"/>
          <w:szCs w:val="40"/>
          <w:lang/>
        </w:rPr>
        <w:tab/>
      </w:r>
      <w:r w:rsidRPr="0096601B">
        <w:rPr>
          <w:b/>
          <w:sz w:val="40"/>
          <w:szCs w:val="40"/>
          <w:lang/>
        </w:rPr>
        <w:tab/>
      </w:r>
      <w:r w:rsidRPr="0096601B">
        <w:rPr>
          <w:b/>
          <w:lang/>
        </w:rPr>
        <w:t>Aldina Avdić Dipl. Inž.</w:t>
      </w:r>
    </w:p>
    <w:p w:rsidR="000F3133" w:rsidRPr="0096601B" w:rsidRDefault="000F3133">
      <w:pPr>
        <w:spacing w:after="200"/>
        <w:jc w:val="left"/>
        <w:rPr>
          <w:lang/>
        </w:rPr>
      </w:pPr>
      <w:r w:rsidRPr="0096601B">
        <w:rPr>
          <w:lang/>
        </w:rPr>
        <w:br w:type="page"/>
      </w:r>
    </w:p>
    <w:sdt>
      <w:sdtPr>
        <w:rPr>
          <w:rFonts w:ascii="Times New Roman" w:eastAsiaTheme="minorEastAsia" w:hAnsi="Times New Roman" w:cstheme="minorBidi"/>
          <w:b w:val="0"/>
          <w:bCs w:val="0"/>
          <w:color w:val="auto"/>
          <w:sz w:val="24"/>
          <w:szCs w:val="22"/>
          <w:lang w:eastAsia="en-US"/>
        </w:rPr>
        <w:id w:val="-206265111"/>
        <w:docPartObj>
          <w:docPartGallery w:val="Table of Contents"/>
          <w:docPartUnique/>
        </w:docPartObj>
      </w:sdtPr>
      <w:sdtEndPr>
        <w:rPr>
          <w:noProof/>
        </w:rPr>
      </w:sdtEndPr>
      <w:sdtContent>
        <w:p w:rsidR="000F3133" w:rsidRPr="0096601B" w:rsidRDefault="00BA18E5">
          <w:pPr>
            <w:pStyle w:val="TOCHeading"/>
            <w:rPr>
              <w:lang/>
            </w:rPr>
          </w:pPr>
          <w:r w:rsidRPr="0096601B">
            <w:rPr>
              <w:lang/>
            </w:rPr>
            <w:t>Sadržaj</w:t>
          </w:r>
        </w:p>
        <w:p w:rsidR="0096601B" w:rsidRPr="0096601B" w:rsidRDefault="003F283B">
          <w:pPr>
            <w:pStyle w:val="TOC1"/>
            <w:tabs>
              <w:tab w:val="left" w:pos="440"/>
              <w:tab w:val="right" w:leader="dot" w:pos="9323"/>
            </w:tabs>
            <w:rPr>
              <w:rFonts w:asciiTheme="minorHAnsi" w:hAnsiTheme="minorHAnsi"/>
              <w:noProof/>
              <w:sz w:val="22"/>
              <w:lang/>
            </w:rPr>
          </w:pPr>
          <w:r w:rsidRPr="003F283B">
            <w:rPr>
              <w:lang/>
            </w:rPr>
            <w:fldChar w:fldCharType="begin"/>
          </w:r>
          <w:r w:rsidR="000F3133" w:rsidRPr="0096601B">
            <w:rPr>
              <w:lang/>
            </w:rPr>
            <w:instrText xml:space="preserve"> TOC \o "1-3" \h \z \u </w:instrText>
          </w:r>
          <w:r w:rsidRPr="003F283B">
            <w:rPr>
              <w:lang/>
            </w:rPr>
            <w:fldChar w:fldCharType="separate"/>
          </w:r>
          <w:hyperlink w:anchor="_Toc498520909" w:history="1">
            <w:r w:rsidR="0096601B" w:rsidRPr="0096601B">
              <w:rPr>
                <w:rStyle w:val="Hyperlink"/>
                <w:noProof/>
                <w:lang/>
              </w:rPr>
              <w:t>1.</w:t>
            </w:r>
            <w:r w:rsidR="0096601B" w:rsidRPr="0096601B">
              <w:rPr>
                <w:rFonts w:asciiTheme="minorHAnsi" w:hAnsiTheme="minorHAnsi"/>
                <w:noProof/>
                <w:sz w:val="22"/>
                <w:lang/>
              </w:rPr>
              <w:tab/>
            </w:r>
            <w:r w:rsidR="0096601B" w:rsidRPr="0096601B">
              <w:rPr>
                <w:rStyle w:val="Hyperlink"/>
                <w:noProof/>
                <w:lang/>
              </w:rPr>
              <w:t>Cilj dokumenta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_Toc498520909 \h </w:instrText>
            </w:r>
            <w:r w:rsidRPr="0096601B">
              <w:rPr>
                <w:noProof/>
                <w:webHidden/>
                <w:lang/>
              </w:rPr>
            </w:r>
            <w:r w:rsidRPr="0096601B">
              <w:rPr>
                <w:noProof/>
                <w:webHidden/>
                <w:lang/>
              </w:rPr>
              <w:fldChar w:fldCharType="separate"/>
            </w:r>
            <w:r w:rsidR="0096601B" w:rsidRPr="0096601B">
              <w:rPr>
                <w:noProof/>
                <w:webHidden/>
                <w:lang/>
              </w:rPr>
              <w:t>4</w:t>
            </w:r>
            <w:r w:rsidRPr="0096601B">
              <w:rPr>
                <w:noProof/>
                <w:webHidden/>
                <w:lang/>
              </w:rPr>
              <w:fldChar w:fldCharType="end"/>
            </w:r>
          </w:hyperlink>
        </w:p>
        <w:p w:rsidR="0096601B" w:rsidRPr="0096601B" w:rsidRDefault="003F283B">
          <w:pPr>
            <w:pStyle w:val="TOC1"/>
            <w:tabs>
              <w:tab w:val="left" w:pos="440"/>
              <w:tab w:val="right" w:leader="dot" w:pos="9323"/>
            </w:tabs>
            <w:rPr>
              <w:rFonts w:asciiTheme="minorHAnsi" w:hAnsiTheme="minorHAnsi"/>
              <w:noProof/>
              <w:sz w:val="22"/>
              <w:lang/>
            </w:rPr>
          </w:pPr>
          <w:hyperlink w:anchor="_Toc498520910" w:history="1">
            <w:r w:rsidR="0096601B" w:rsidRPr="0096601B">
              <w:rPr>
                <w:rStyle w:val="Hyperlink"/>
                <w:noProof/>
                <w:lang/>
              </w:rPr>
              <w:t>2.</w:t>
            </w:r>
            <w:r w:rsidR="0096601B" w:rsidRPr="0096601B">
              <w:rPr>
                <w:rFonts w:asciiTheme="minorHAnsi" w:hAnsiTheme="minorHAnsi"/>
                <w:noProof/>
                <w:sz w:val="22"/>
                <w:lang/>
              </w:rPr>
              <w:tab/>
            </w:r>
            <w:r w:rsidR="0096601B" w:rsidRPr="0096601B">
              <w:rPr>
                <w:rStyle w:val="Hyperlink"/>
                <w:noProof/>
                <w:lang/>
              </w:rPr>
              <w:t>Opseg dokumenta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_Toc498520910 \h </w:instrText>
            </w:r>
            <w:r w:rsidRPr="0096601B">
              <w:rPr>
                <w:noProof/>
                <w:webHidden/>
                <w:lang/>
              </w:rPr>
            </w:r>
            <w:r w:rsidRPr="0096601B">
              <w:rPr>
                <w:noProof/>
                <w:webHidden/>
                <w:lang/>
              </w:rPr>
              <w:fldChar w:fldCharType="separate"/>
            </w:r>
            <w:r w:rsidR="0096601B" w:rsidRPr="0096601B">
              <w:rPr>
                <w:noProof/>
                <w:webHidden/>
                <w:lang/>
              </w:rPr>
              <w:t>4</w:t>
            </w:r>
            <w:r w:rsidRPr="0096601B">
              <w:rPr>
                <w:noProof/>
                <w:webHidden/>
                <w:lang/>
              </w:rPr>
              <w:fldChar w:fldCharType="end"/>
            </w:r>
          </w:hyperlink>
        </w:p>
        <w:p w:rsidR="0096601B" w:rsidRPr="0096601B" w:rsidRDefault="003F283B">
          <w:pPr>
            <w:pStyle w:val="TOC1"/>
            <w:tabs>
              <w:tab w:val="left" w:pos="440"/>
              <w:tab w:val="right" w:leader="dot" w:pos="9323"/>
            </w:tabs>
            <w:rPr>
              <w:rFonts w:asciiTheme="minorHAnsi" w:hAnsiTheme="minorHAnsi"/>
              <w:noProof/>
              <w:sz w:val="22"/>
              <w:lang/>
            </w:rPr>
          </w:pPr>
          <w:hyperlink w:anchor="_Toc498520911" w:history="1">
            <w:r w:rsidR="0096601B" w:rsidRPr="0096601B">
              <w:rPr>
                <w:rStyle w:val="Hyperlink"/>
                <w:noProof/>
                <w:lang/>
              </w:rPr>
              <w:t>3.</w:t>
            </w:r>
            <w:r w:rsidR="0096601B" w:rsidRPr="0096601B">
              <w:rPr>
                <w:rFonts w:asciiTheme="minorHAnsi" w:hAnsiTheme="minorHAnsi"/>
                <w:noProof/>
                <w:sz w:val="22"/>
                <w:lang/>
              </w:rPr>
              <w:tab/>
            </w:r>
            <w:r w:rsidR="0096601B" w:rsidRPr="0096601B">
              <w:rPr>
                <w:rStyle w:val="Hyperlink"/>
                <w:noProof/>
                <w:lang/>
              </w:rPr>
              <w:t>Reference</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_Toc498520911 \h </w:instrText>
            </w:r>
            <w:r w:rsidRPr="0096601B">
              <w:rPr>
                <w:noProof/>
                <w:webHidden/>
                <w:lang/>
              </w:rPr>
            </w:r>
            <w:r w:rsidRPr="0096601B">
              <w:rPr>
                <w:noProof/>
                <w:webHidden/>
                <w:lang/>
              </w:rPr>
              <w:fldChar w:fldCharType="separate"/>
            </w:r>
            <w:r w:rsidR="0096601B" w:rsidRPr="0096601B">
              <w:rPr>
                <w:noProof/>
                <w:webHidden/>
                <w:lang/>
              </w:rPr>
              <w:t>4</w:t>
            </w:r>
            <w:r w:rsidRPr="0096601B">
              <w:rPr>
                <w:noProof/>
                <w:webHidden/>
                <w:lang/>
              </w:rPr>
              <w:fldChar w:fldCharType="end"/>
            </w:r>
          </w:hyperlink>
        </w:p>
        <w:p w:rsidR="0096601B" w:rsidRPr="0096601B" w:rsidRDefault="003F283B">
          <w:pPr>
            <w:pStyle w:val="TOC1"/>
            <w:tabs>
              <w:tab w:val="left" w:pos="440"/>
              <w:tab w:val="right" w:leader="dot" w:pos="9323"/>
            </w:tabs>
            <w:rPr>
              <w:rFonts w:asciiTheme="minorHAnsi" w:hAnsiTheme="minorHAnsi"/>
              <w:noProof/>
              <w:sz w:val="22"/>
              <w:lang/>
            </w:rPr>
          </w:pPr>
          <w:hyperlink w:anchor="_Toc498520912" w:history="1">
            <w:r w:rsidR="0096601B" w:rsidRPr="0096601B">
              <w:rPr>
                <w:rStyle w:val="Hyperlink"/>
                <w:noProof/>
                <w:lang/>
              </w:rPr>
              <w:t>4.</w:t>
            </w:r>
            <w:r w:rsidR="0096601B" w:rsidRPr="0096601B">
              <w:rPr>
                <w:rFonts w:asciiTheme="minorHAnsi" w:hAnsiTheme="minorHAnsi"/>
                <w:noProof/>
                <w:sz w:val="22"/>
                <w:lang/>
              </w:rPr>
              <w:tab/>
            </w:r>
            <w:r w:rsidR="0096601B" w:rsidRPr="0096601B">
              <w:rPr>
                <w:rStyle w:val="Hyperlink"/>
                <w:noProof/>
                <w:lang/>
              </w:rPr>
              <w:t>Pozicioniranje proizvoda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_Toc498520912 \h </w:instrText>
            </w:r>
            <w:r w:rsidRPr="0096601B">
              <w:rPr>
                <w:noProof/>
                <w:webHidden/>
                <w:lang/>
              </w:rPr>
            </w:r>
            <w:r w:rsidRPr="0096601B">
              <w:rPr>
                <w:noProof/>
                <w:webHidden/>
                <w:lang/>
              </w:rPr>
              <w:fldChar w:fldCharType="separate"/>
            </w:r>
            <w:r w:rsidR="0096601B" w:rsidRPr="0096601B">
              <w:rPr>
                <w:noProof/>
                <w:webHidden/>
                <w:lang/>
              </w:rPr>
              <w:t>4</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13" w:history="1">
            <w:r w:rsidR="0096601B" w:rsidRPr="0096601B">
              <w:rPr>
                <w:rStyle w:val="Hyperlink"/>
                <w:noProof/>
                <w:lang/>
              </w:rPr>
              <w:t>4.1</w:t>
            </w:r>
            <w:r w:rsidR="0096601B" w:rsidRPr="0096601B">
              <w:rPr>
                <w:rFonts w:asciiTheme="minorHAnsi" w:hAnsiTheme="minorHAnsi"/>
                <w:noProof/>
                <w:sz w:val="22"/>
                <w:lang/>
              </w:rPr>
              <w:tab/>
            </w:r>
            <w:r w:rsidR="0096601B" w:rsidRPr="0096601B">
              <w:rPr>
                <w:rStyle w:val="Hyperlink"/>
                <w:noProof/>
                <w:lang/>
              </w:rPr>
              <w:t>Poslovne mogućnosti</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_Toc498520913 \h </w:instrText>
            </w:r>
            <w:r w:rsidRPr="0096601B">
              <w:rPr>
                <w:noProof/>
                <w:webHidden/>
                <w:lang/>
              </w:rPr>
            </w:r>
            <w:r w:rsidRPr="0096601B">
              <w:rPr>
                <w:noProof/>
                <w:webHidden/>
                <w:lang/>
              </w:rPr>
              <w:fldChar w:fldCharType="separate"/>
            </w:r>
            <w:r w:rsidR="0096601B" w:rsidRPr="0096601B">
              <w:rPr>
                <w:noProof/>
                <w:webHidden/>
                <w:lang/>
              </w:rPr>
              <w:t>4</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14" w:history="1">
            <w:r w:rsidR="0096601B" w:rsidRPr="0096601B">
              <w:rPr>
                <w:rStyle w:val="Hyperlink"/>
                <w:noProof/>
                <w:lang/>
              </w:rPr>
              <w:t>4.2</w:t>
            </w:r>
            <w:r w:rsidR="0096601B" w:rsidRPr="0096601B">
              <w:rPr>
                <w:rFonts w:asciiTheme="minorHAnsi" w:hAnsiTheme="minorHAnsi"/>
                <w:noProof/>
                <w:sz w:val="22"/>
                <w:lang/>
              </w:rPr>
              <w:tab/>
            </w:r>
            <w:r w:rsidR="0096601B" w:rsidRPr="0096601B">
              <w:rPr>
                <w:rStyle w:val="Hyperlink"/>
                <w:noProof/>
                <w:lang/>
              </w:rPr>
              <w:t>Postavke problema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_Toc498520914 \h </w:instrText>
            </w:r>
            <w:r w:rsidRPr="0096601B">
              <w:rPr>
                <w:noProof/>
                <w:webHidden/>
                <w:lang/>
              </w:rPr>
            </w:r>
            <w:r w:rsidRPr="0096601B">
              <w:rPr>
                <w:noProof/>
                <w:webHidden/>
                <w:lang/>
              </w:rPr>
              <w:fldChar w:fldCharType="separate"/>
            </w:r>
            <w:r w:rsidR="0096601B" w:rsidRPr="0096601B">
              <w:rPr>
                <w:noProof/>
                <w:webHidden/>
                <w:lang/>
              </w:rPr>
              <w:t>4</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15" w:history="1">
            <w:r w:rsidR="0096601B" w:rsidRPr="0096601B">
              <w:rPr>
                <w:rStyle w:val="Hyperlink"/>
                <w:noProof/>
                <w:lang/>
              </w:rPr>
              <w:t>4.3</w:t>
            </w:r>
            <w:r w:rsidR="0096601B" w:rsidRPr="0096601B">
              <w:rPr>
                <w:rFonts w:asciiTheme="minorHAnsi" w:hAnsiTheme="minorHAnsi"/>
                <w:noProof/>
                <w:sz w:val="22"/>
                <w:lang/>
              </w:rPr>
              <w:tab/>
            </w:r>
            <w:r w:rsidR="0096601B" w:rsidRPr="0096601B">
              <w:rPr>
                <w:rStyle w:val="Hyperlink"/>
                <w:noProof/>
                <w:lang/>
              </w:rPr>
              <w:t>Postavke pozicije proivoda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_Toc498520915 \h </w:instrText>
            </w:r>
            <w:r w:rsidRPr="0096601B">
              <w:rPr>
                <w:noProof/>
                <w:webHidden/>
                <w:lang/>
              </w:rPr>
            </w:r>
            <w:r w:rsidRPr="0096601B">
              <w:rPr>
                <w:noProof/>
                <w:webHidden/>
                <w:lang/>
              </w:rPr>
              <w:fldChar w:fldCharType="separate"/>
            </w:r>
            <w:r w:rsidR="0096601B" w:rsidRPr="0096601B">
              <w:rPr>
                <w:noProof/>
                <w:webHidden/>
                <w:lang/>
              </w:rPr>
              <w:t>5</w:t>
            </w:r>
            <w:r w:rsidRPr="0096601B">
              <w:rPr>
                <w:noProof/>
                <w:webHidden/>
                <w:lang/>
              </w:rPr>
              <w:fldChar w:fldCharType="end"/>
            </w:r>
          </w:hyperlink>
        </w:p>
        <w:p w:rsidR="0096601B" w:rsidRPr="0096601B" w:rsidRDefault="003F283B">
          <w:pPr>
            <w:pStyle w:val="TOC1"/>
            <w:tabs>
              <w:tab w:val="left" w:pos="440"/>
              <w:tab w:val="right" w:leader="dot" w:pos="9323"/>
            </w:tabs>
            <w:rPr>
              <w:rFonts w:asciiTheme="minorHAnsi" w:hAnsiTheme="minorHAnsi"/>
              <w:noProof/>
              <w:sz w:val="22"/>
              <w:lang/>
            </w:rPr>
          </w:pPr>
          <w:hyperlink w:anchor="_Toc498520916" w:history="1">
            <w:r w:rsidR="0096601B" w:rsidRPr="0096601B">
              <w:rPr>
                <w:rStyle w:val="Hyperlink"/>
                <w:noProof/>
                <w:lang/>
              </w:rPr>
              <w:t>5.</w:t>
            </w:r>
            <w:r w:rsidR="0096601B" w:rsidRPr="0096601B">
              <w:rPr>
                <w:rFonts w:asciiTheme="minorHAnsi" w:hAnsiTheme="minorHAnsi"/>
                <w:noProof/>
                <w:sz w:val="22"/>
                <w:lang/>
              </w:rPr>
              <w:tab/>
            </w:r>
            <w:r w:rsidR="0096601B" w:rsidRPr="0096601B">
              <w:rPr>
                <w:rStyle w:val="Hyperlink"/>
                <w:noProof/>
                <w:lang/>
              </w:rPr>
              <w:t>Opis korisnika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_Toc498520916 \h </w:instrText>
            </w:r>
            <w:r w:rsidRPr="0096601B">
              <w:rPr>
                <w:noProof/>
                <w:webHidden/>
                <w:lang/>
              </w:rPr>
            </w:r>
            <w:r w:rsidRPr="0096601B">
              <w:rPr>
                <w:noProof/>
                <w:webHidden/>
                <w:lang/>
              </w:rPr>
              <w:fldChar w:fldCharType="separate"/>
            </w:r>
            <w:r w:rsidR="0096601B" w:rsidRPr="0096601B">
              <w:rPr>
                <w:noProof/>
                <w:webHidden/>
                <w:lang/>
              </w:rPr>
              <w:t>5</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17" w:history="1">
            <w:r w:rsidR="0096601B" w:rsidRPr="0096601B">
              <w:rPr>
                <w:rStyle w:val="Hyperlink"/>
                <w:noProof/>
                <w:lang/>
              </w:rPr>
              <w:t>5.1</w:t>
            </w:r>
            <w:r w:rsidR="0096601B" w:rsidRPr="0096601B">
              <w:rPr>
                <w:rFonts w:asciiTheme="minorHAnsi" w:hAnsiTheme="minorHAnsi"/>
                <w:noProof/>
                <w:sz w:val="22"/>
                <w:lang/>
              </w:rPr>
              <w:tab/>
            </w:r>
            <w:r w:rsidR="0096601B" w:rsidRPr="0096601B">
              <w:rPr>
                <w:rStyle w:val="Hyperlink"/>
                <w:noProof/>
                <w:lang/>
              </w:rPr>
              <w:t>Opis potencijalnog tržišta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_Toc498520917 \h </w:instrText>
            </w:r>
            <w:r w:rsidRPr="0096601B">
              <w:rPr>
                <w:noProof/>
                <w:webHidden/>
                <w:lang/>
              </w:rPr>
            </w:r>
            <w:r w:rsidRPr="0096601B">
              <w:rPr>
                <w:noProof/>
                <w:webHidden/>
                <w:lang/>
              </w:rPr>
              <w:fldChar w:fldCharType="separate"/>
            </w:r>
            <w:r w:rsidR="0096601B" w:rsidRPr="0096601B">
              <w:rPr>
                <w:noProof/>
                <w:webHidden/>
                <w:lang/>
              </w:rPr>
              <w:t>5</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18" w:history="1">
            <w:r w:rsidR="0096601B" w:rsidRPr="0096601B">
              <w:rPr>
                <w:rStyle w:val="Hyperlink"/>
                <w:noProof/>
                <w:lang/>
              </w:rPr>
              <w:t>5.2</w:t>
            </w:r>
            <w:r w:rsidR="0096601B" w:rsidRPr="0096601B">
              <w:rPr>
                <w:rFonts w:asciiTheme="minorHAnsi" w:hAnsiTheme="minorHAnsi"/>
                <w:noProof/>
                <w:sz w:val="22"/>
                <w:lang/>
              </w:rPr>
              <w:tab/>
            </w:r>
            <w:r w:rsidR="0096601B" w:rsidRPr="0096601B">
              <w:rPr>
                <w:rStyle w:val="Hyperlink"/>
                <w:noProof/>
                <w:lang/>
              </w:rPr>
              <w:t>Profil korisnika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_Toc498520918 \h </w:instrText>
            </w:r>
            <w:r w:rsidRPr="0096601B">
              <w:rPr>
                <w:noProof/>
                <w:webHidden/>
                <w:lang/>
              </w:rPr>
            </w:r>
            <w:r w:rsidRPr="0096601B">
              <w:rPr>
                <w:noProof/>
                <w:webHidden/>
                <w:lang/>
              </w:rPr>
              <w:fldChar w:fldCharType="separate"/>
            </w:r>
            <w:r w:rsidR="0096601B" w:rsidRPr="0096601B">
              <w:rPr>
                <w:noProof/>
                <w:webHidden/>
                <w:lang/>
              </w:rPr>
              <w:t>6</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19" w:history="1">
            <w:r w:rsidR="0096601B" w:rsidRPr="0096601B">
              <w:rPr>
                <w:rStyle w:val="Hyperlink"/>
                <w:noProof/>
                <w:lang/>
              </w:rPr>
              <w:t>5.3</w:t>
            </w:r>
            <w:r w:rsidR="0096601B" w:rsidRPr="0096601B">
              <w:rPr>
                <w:rFonts w:asciiTheme="minorHAnsi" w:hAnsiTheme="minorHAnsi"/>
                <w:noProof/>
                <w:sz w:val="22"/>
                <w:lang/>
              </w:rPr>
              <w:tab/>
            </w:r>
            <w:r w:rsidR="0096601B" w:rsidRPr="0096601B">
              <w:rPr>
                <w:rStyle w:val="Hyperlink"/>
                <w:noProof/>
                <w:lang/>
              </w:rPr>
              <w:t>Opis okruženja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_Toc498520919 \h </w:instrText>
            </w:r>
            <w:r w:rsidRPr="0096601B">
              <w:rPr>
                <w:noProof/>
                <w:webHidden/>
                <w:lang/>
              </w:rPr>
            </w:r>
            <w:r w:rsidRPr="0096601B">
              <w:rPr>
                <w:noProof/>
                <w:webHidden/>
                <w:lang/>
              </w:rPr>
              <w:fldChar w:fldCharType="separate"/>
            </w:r>
            <w:r w:rsidR="0096601B" w:rsidRPr="0096601B">
              <w:rPr>
                <w:noProof/>
                <w:webHidden/>
                <w:lang/>
              </w:rPr>
              <w:t>6</w:t>
            </w:r>
            <w:r w:rsidRPr="0096601B">
              <w:rPr>
                <w:noProof/>
                <w:webHidden/>
                <w:lang/>
              </w:rPr>
              <w:fldChar w:fldCharType="end"/>
            </w:r>
          </w:hyperlink>
        </w:p>
        <w:p w:rsidR="0096601B" w:rsidRPr="0096601B" w:rsidRDefault="003F283B">
          <w:pPr>
            <w:pStyle w:val="TOC1"/>
            <w:tabs>
              <w:tab w:val="left" w:pos="440"/>
              <w:tab w:val="right" w:leader="dot" w:pos="9323"/>
            </w:tabs>
            <w:rPr>
              <w:rFonts w:asciiTheme="minorHAnsi" w:hAnsiTheme="minorHAnsi"/>
              <w:noProof/>
              <w:sz w:val="22"/>
              <w:lang/>
            </w:rPr>
          </w:pPr>
          <w:hyperlink w:anchor="_Toc498520920" w:history="1">
            <w:r w:rsidR="0096601B" w:rsidRPr="0096601B">
              <w:rPr>
                <w:rStyle w:val="Hyperlink"/>
                <w:noProof/>
                <w:lang/>
              </w:rPr>
              <w:t>6.</w:t>
            </w:r>
            <w:r w:rsidR="0096601B" w:rsidRPr="0096601B">
              <w:rPr>
                <w:rFonts w:asciiTheme="minorHAnsi" w:hAnsiTheme="minorHAnsi"/>
                <w:noProof/>
                <w:sz w:val="22"/>
                <w:lang/>
              </w:rPr>
              <w:tab/>
            </w:r>
            <w:r w:rsidR="0096601B" w:rsidRPr="0096601B">
              <w:rPr>
                <w:rStyle w:val="Hyperlink"/>
                <w:noProof/>
                <w:lang/>
              </w:rPr>
              <w:t>Opis proizvoda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_Toc498520920 \h </w:instrText>
            </w:r>
            <w:r w:rsidRPr="0096601B">
              <w:rPr>
                <w:noProof/>
                <w:webHidden/>
                <w:lang/>
              </w:rPr>
            </w:r>
            <w:r w:rsidRPr="0096601B">
              <w:rPr>
                <w:noProof/>
                <w:webHidden/>
                <w:lang/>
              </w:rPr>
              <w:fldChar w:fldCharType="separate"/>
            </w:r>
            <w:r w:rsidR="0096601B" w:rsidRPr="0096601B">
              <w:rPr>
                <w:noProof/>
                <w:webHidden/>
                <w:lang/>
              </w:rPr>
              <w:t>6</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21" w:history="1">
            <w:r w:rsidR="0096601B" w:rsidRPr="0096601B">
              <w:rPr>
                <w:rStyle w:val="Hyperlink"/>
                <w:noProof/>
                <w:lang/>
              </w:rPr>
              <w:t>6.1</w:t>
            </w:r>
            <w:r w:rsidR="0096601B" w:rsidRPr="0096601B">
              <w:rPr>
                <w:rFonts w:asciiTheme="minorHAnsi" w:hAnsiTheme="minorHAnsi"/>
                <w:noProof/>
                <w:sz w:val="22"/>
                <w:lang/>
              </w:rPr>
              <w:tab/>
            </w:r>
            <w:r w:rsidR="0096601B" w:rsidRPr="0096601B">
              <w:rPr>
                <w:rStyle w:val="Hyperlink"/>
                <w:noProof/>
                <w:lang/>
              </w:rPr>
              <w:t>Perspektiva proizvoda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_Toc498520921 \h </w:instrText>
            </w:r>
            <w:r w:rsidRPr="0096601B">
              <w:rPr>
                <w:noProof/>
                <w:webHidden/>
                <w:lang/>
              </w:rPr>
            </w:r>
            <w:r w:rsidRPr="0096601B">
              <w:rPr>
                <w:noProof/>
                <w:webHidden/>
                <w:lang/>
              </w:rPr>
              <w:fldChar w:fldCharType="separate"/>
            </w:r>
            <w:r w:rsidR="0096601B" w:rsidRPr="0096601B">
              <w:rPr>
                <w:noProof/>
                <w:webHidden/>
                <w:lang/>
              </w:rPr>
              <w:t>6</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22" w:history="1">
            <w:r w:rsidR="0096601B" w:rsidRPr="0096601B">
              <w:rPr>
                <w:rStyle w:val="Hyperlink"/>
                <w:noProof/>
                <w:lang/>
              </w:rPr>
              <w:t>6.2</w:t>
            </w:r>
            <w:r w:rsidR="0096601B" w:rsidRPr="0096601B">
              <w:rPr>
                <w:rFonts w:asciiTheme="minorHAnsi" w:hAnsiTheme="minorHAnsi"/>
                <w:noProof/>
                <w:sz w:val="22"/>
                <w:lang/>
              </w:rPr>
              <w:tab/>
            </w:r>
            <w:r w:rsidR="0096601B" w:rsidRPr="0096601B">
              <w:rPr>
                <w:rStyle w:val="Hyperlink"/>
                <w:noProof/>
                <w:lang/>
              </w:rPr>
              <w:t>Pregled mogućnosti</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_Toc498520922 \h </w:instrText>
            </w:r>
            <w:r w:rsidRPr="0096601B">
              <w:rPr>
                <w:noProof/>
                <w:webHidden/>
                <w:lang/>
              </w:rPr>
            </w:r>
            <w:r w:rsidRPr="0096601B">
              <w:rPr>
                <w:noProof/>
                <w:webHidden/>
                <w:lang/>
              </w:rPr>
              <w:fldChar w:fldCharType="separate"/>
            </w:r>
            <w:r w:rsidR="0096601B" w:rsidRPr="0096601B">
              <w:rPr>
                <w:noProof/>
                <w:webHidden/>
                <w:lang/>
              </w:rPr>
              <w:t>7</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23" w:history="1">
            <w:r w:rsidR="0096601B" w:rsidRPr="0096601B">
              <w:rPr>
                <w:rStyle w:val="Hyperlink"/>
                <w:noProof/>
                <w:lang/>
              </w:rPr>
              <w:t>6.3</w:t>
            </w:r>
            <w:r w:rsidR="0096601B" w:rsidRPr="0096601B">
              <w:rPr>
                <w:rFonts w:asciiTheme="minorHAnsi" w:hAnsiTheme="minorHAnsi"/>
                <w:noProof/>
                <w:sz w:val="22"/>
                <w:lang/>
              </w:rPr>
              <w:tab/>
            </w:r>
            <w:r w:rsidR="0096601B" w:rsidRPr="0096601B">
              <w:rPr>
                <w:rStyle w:val="Hyperlink"/>
                <w:noProof/>
                <w:lang/>
              </w:rPr>
              <w:t>Pretpostavke i zavisnosti</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_Toc498520923 \h </w:instrText>
            </w:r>
            <w:r w:rsidRPr="0096601B">
              <w:rPr>
                <w:noProof/>
                <w:webHidden/>
                <w:lang/>
              </w:rPr>
            </w:r>
            <w:r w:rsidRPr="0096601B">
              <w:rPr>
                <w:noProof/>
                <w:webHidden/>
                <w:lang/>
              </w:rPr>
              <w:fldChar w:fldCharType="separate"/>
            </w:r>
            <w:r w:rsidR="0096601B" w:rsidRPr="0096601B">
              <w:rPr>
                <w:noProof/>
                <w:webHidden/>
                <w:lang/>
              </w:rPr>
              <w:t>7</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24" w:history="1">
            <w:r w:rsidR="0096601B" w:rsidRPr="0096601B">
              <w:rPr>
                <w:rStyle w:val="Hyperlink"/>
                <w:noProof/>
                <w:lang/>
              </w:rPr>
              <w:t>6.4</w:t>
            </w:r>
            <w:r w:rsidR="0096601B" w:rsidRPr="0096601B">
              <w:rPr>
                <w:rFonts w:asciiTheme="minorHAnsi" w:hAnsiTheme="minorHAnsi"/>
                <w:noProof/>
                <w:sz w:val="22"/>
                <w:lang/>
              </w:rPr>
              <w:tab/>
            </w:r>
            <w:r w:rsidR="0096601B" w:rsidRPr="0096601B">
              <w:rPr>
                <w:rStyle w:val="Hyperlink"/>
                <w:noProof/>
                <w:lang/>
              </w:rPr>
              <w:t>Cena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_Toc498520924 \h </w:instrText>
            </w:r>
            <w:r w:rsidRPr="0096601B">
              <w:rPr>
                <w:noProof/>
                <w:webHidden/>
                <w:lang/>
              </w:rPr>
            </w:r>
            <w:r w:rsidRPr="0096601B">
              <w:rPr>
                <w:noProof/>
                <w:webHidden/>
                <w:lang/>
              </w:rPr>
              <w:fldChar w:fldCharType="separate"/>
            </w:r>
            <w:r w:rsidR="0096601B" w:rsidRPr="0096601B">
              <w:rPr>
                <w:noProof/>
                <w:webHidden/>
                <w:lang/>
              </w:rPr>
              <w:t>7</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25" w:history="1">
            <w:r w:rsidR="0096601B" w:rsidRPr="0096601B">
              <w:rPr>
                <w:rStyle w:val="Hyperlink"/>
                <w:noProof/>
                <w:lang/>
              </w:rPr>
              <w:t>6.5</w:t>
            </w:r>
            <w:r w:rsidR="0096601B" w:rsidRPr="0096601B">
              <w:rPr>
                <w:rFonts w:asciiTheme="minorHAnsi" w:hAnsiTheme="minorHAnsi"/>
                <w:noProof/>
                <w:sz w:val="22"/>
                <w:lang/>
              </w:rPr>
              <w:tab/>
            </w:r>
            <w:r w:rsidR="0096601B" w:rsidRPr="0096601B">
              <w:rPr>
                <w:rStyle w:val="Hyperlink"/>
                <w:noProof/>
                <w:lang/>
              </w:rPr>
              <w:t>Licenciranje i instalacija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_Toc498520925 \h </w:instrText>
            </w:r>
            <w:r w:rsidRPr="0096601B">
              <w:rPr>
                <w:noProof/>
                <w:webHidden/>
                <w:lang/>
              </w:rPr>
            </w:r>
            <w:r w:rsidRPr="0096601B">
              <w:rPr>
                <w:noProof/>
                <w:webHidden/>
                <w:lang/>
              </w:rPr>
              <w:fldChar w:fldCharType="separate"/>
            </w:r>
            <w:r w:rsidR="0096601B" w:rsidRPr="0096601B">
              <w:rPr>
                <w:noProof/>
                <w:webHidden/>
                <w:lang/>
              </w:rPr>
              <w:t>7</w:t>
            </w:r>
            <w:r w:rsidRPr="0096601B">
              <w:rPr>
                <w:noProof/>
                <w:webHidden/>
                <w:lang/>
              </w:rPr>
              <w:fldChar w:fldCharType="end"/>
            </w:r>
          </w:hyperlink>
        </w:p>
        <w:p w:rsidR="0096601B" w:rsidRPr="0096601B" w:rsidRDefault="003F283B">
          <w:pPr>
            <w:pStyle w:val="TOC1"/>
            <w:tabs>
              <w:tab w:val="left" w:pos="440"/>
              <w:tab w:val="right" w:leader="dot" w:pos="9323"/>
            </w:tabs>
            <w:rPr>
              <w:rFonts w:asciiTheme="minorHAnsi" w:hAnsiTheme="minorHAnsi"/>
              <w:noProof/>
              <w:sz w:val="22"/>
              <w:lang/>
            </w:rPr>
          </w:pPr>
          <w:hyperlink w:anchor="_Toc498520926" w:history="1">
            <w:r w:rsidR="0096601B" w:rsidRPr="0096601B">
              <w:rPr>
                <w:rStyle w:val="Hyperlink"/>
                <w:noProof/>
                <w:lang/>
              </w:rPr>
              <w:t>7.</w:t>
            </w:r>
            <w:r w:rsidR="0096601B" w:rsidRPr="0096601B">
              <w:rPr>
                <w:rFonts w:asciiTheme="minorHAnsi" w:hAnsiTheme="minorHAnsi"/>
                <w:noProof/>
                <w:sz w:val="22"/>
                <w:lang/>
              </w:rPr>
              <w:tab/>
            </w:r>
            <w:r w:rsidR="0096601B" w:rsidRPr="0096601B">
              <w:rPr>
                <w:rStyle w:val="Hyperlink"/>
                <w:noProof/>
                <w:lang/>
              </w:rPr>
              <w:t>Funkcionalni zahtevi</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_Toc498520926 \h </w:instrText>
            </w:r>
            <w:r w:rsidRPr="0096601B">
              <w:rPr>
                <w:noProof/>
                <w:webHidden/>
                <w:lang/>
              </w:rPr>
            </w:r>
            <w:r w:rsidRPr="0096601B">
              <w:rPr>
                <w:noProof/>
                <w:webHidden/>
                <w:lang/>
              </w:rPr>
              <w:fldChar w:fldCharType="separate"/>
            </w:r>
            <w:r w:rsidR="0096601B" w:rsidRPr="0096601B">
              <w:rPr>
                <w:noProof/>
                <w:webHidden/>
                <w:lang/>
              </w:rPr>
              <w:t>8</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27" w:history="1">
            <w:r w:rsidR="0096601B" w:rsidRPr="0096601B">
              <w:rPr>
                <w:rStyle w:val="Hyperlink"/>
                <w:noProof/>
                <w:lang/>
              </w:rPr>
              <w:t>7.1</w:t>
            </w:r>
            <w:r w:rsidR="0096601B" w:rsidRPr="0096601B">
              <w:rPr>
                <w:rFonts w:asciiTheme="minorHAnsi" w:hAnsiTheme="minorHAnsi"/>
                <w:noProof/>
                <w:sz w:val="22"/>
                <w:lang/>
              </w:rPr>
              <w:tab/>
            </w:r>
            <w:r w:rsidR="0096601B" w:rsidRPr="0096601B">
              <w:rPr>
                <w:rStyle w:val="Hyperlink"/>
                <w:noProof/>
                <w:lang/>
              </w:rPr>
              <w:t>Prijavljivanje na sistem</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_Toc498520927 \h </w:instrText>
            </w:r>
            <w:r w:rsidRPr="0096601B">
              <w:rPr>
                <w:noProof/>
                <w:webHidden/>
                <w:lang/>
              </w:rPr>
            </w:r>
            <w:r w:rsidRPr="0096601B">
              <w:rPr>
                <w:noProof/>
                <w:webHidden/>
                <w:lang/>
              </w:rPr>
              <w:fldChar w:fldCharType="separate"/>
            </w:r>
            <w:r w:rsidR="0096601B" w:rsidRPr="0096601B">
              <w:rPr>
                <w:noProof/>
                <w:webHidden/>
                <w:lang/>
              </w:rPr>
              <w:t>8</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28" w:history="1">
            <w:r w:rsidR="0096601B" w:rsidRPr="0096601B">
              <w:rPr>
                <w:rStyle w:val="Hyperlink"/>
                <w:noProof/>
                <w:lang/>
              </w:rPr>
              <w:t>7.2</w:t>
            </w:r>
            <w:r w:rsidR="0096601B" w:rsidRPr="0096601B">
              <w:rPr>
                <w:rFonts w:asciiTheme="minorHAnsi" w:hAnsiTheme="minorHAnsi"/>
                <w:noProof/>
                <w:sz w:val="22"/>
                <w:lang/>
              </w:rPr>
              <w:tab/>
            </w:r>
            <w:r w:rsidR="0096601B" w:rsidRPr="0096601B">
              <w:rPr>
                <w:rStyle w:val="Hyperlink"/>
                <w:noProof/>
                <w:lang/>
              </w:rPr>
              <w:t>Kreiranje i brisanje korisničkih naloga učenika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_Toc498520928 \h </w:instrText>
            </w:r>
            <w:r w:rsidRPr="0096601B">
              <w:rPr>
                <w:noProof/>
                <w:webHidden/>
                <w:lang/>
              </w:rPr>
            </w:r>
            <w:r w:rsidRPr="0096601B">
              <w:rPr>
                <w:noProof/>
                <w:webHidden/>
                <w:lang/>
              </w:rPr>
              <w:fldChar w:fldCharType="separate"/>
            </w:r>
            <w:r w:rsidR="0096601B" w:rsidRPr="0096601B">
              <w:rPr>
                <w:noProof/>
                <w:webHidden/>
                <w:lang/>
              </w:rPr>
              <w:t>8</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29" w:history="1">
            <w:r w:rsidR="0096601B" w:rsidRPr="0096601B">
              <w:rPr>
                <w:rStyle w:val="Hyperlink"/>
                <w:noProof/>
                <w:lang/>
              </w:rPr>
              <w:t>7.3</w:t>
            </w:r>
            <w:r w:rsidR="0096601B" w:rsidRPr="0096601B">
              <w:rPr>
                <w:rFonts w:asciiTheme="minorHAnsi" w:hAnsiTheme="minorHAnsi"/>
                <w:noProof/>
                <w:sz w:val="22"/>
                <w:lang/>
              </w:rPr>
              <w:tab/>
            </w:r>
            <w:r w:rsidR="0096601B" w:rsidRPr="0096601B">
              <w:rPr>
                <w:rStyle w:val="Hyperlink"/>
                <w:noProof/>
                <w:lang/>
              </w:rPr>
              <w:t>Kreiranje domaćih zadataka i testova za proveru znanja učenika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_Toc498520929 \h </w:instrText>
            </w:r>
            <w:r w:rsidRPr="0096601B">
              <w:rPr>
                <w:noProof/>
                <w:webHidden/>
                <w:lang/>
              </w:rPr>
            </w:r>
            <w:r w:rsidRPr="0096601B">
              <w:rPr>
                <w:noProof/>
                <w:webHidden/>
                <w:lang/>
              </w:rPr>
              <w:fldChar w:fldCharType="separate"/>
            </w:r>
            <w:r w:rsidR="0096601B" w:rsidRPr="0096601B">
              <w:rPr>
                <w:noProof/>
                <w:webHidden/>
                <w:lang/>
              </w:rPr>
              <w:t>8</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30" w:history="1">
            <w:r w:rsidR="0096601B" w:rsidRPr="0096601B">
              <w:rPr>
                <w:rStyle w:val="Hyperlink"/>
                <w:noProof/>
                <w:lang/>
              </w:rPr>
              <w:t>7.4</w:t>
            </w:r>
            <w:r w:rsidR="0096601B" w:rsidRPr="0096601B">
              <w:rPr>
                <w:rFonts w:asciiTheme="minorHAnsi" w:hAnsiTheme="minorHAnsi"/>
                <w:noProof/>
                <w:sz w:val="22"/>
                <w:lang/>
              </w:rPr>
              <w:tab/>
            </w:r>
            <w:r w:rsidR="0096601B" w:rsidRPr="0096601B">
              <w:rPr>
                <w:rStyle w:val="Hyperlink"/>
                <w:noProof/>
                <w:lang/>
              </w:rPr>
              <w:t>Praćenje napretka učenika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_Toc498520930 \h </w:instrText>
            </w:r>
            <w:r w:rsidRPr="0096601B">
              <w:rPr>
                <w:noProof/>
                <w:webHidden/>
                <w:lang/>
              </w:rPr>
            </w:r>
            <w:r w:rsidRPr="0096601B">
              <w:rPr>
                <w:noProof/>
                <w:webHidden/>
                <w:lang/>
              </w:rPr>
              <w:fldChar w:fldCharType="separate"/>
            </w:r>
            <w:r w:rsidR="0096601B" w:rsidRPr="0096601B">
              <w:rPr>
                <w:noProof/>
                <w:webHidden/>
                <w:lang/>
              </w:rPr>
              <w:t>8</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31" w:history="1">
            <w:r w:rsidR="0096601B" w:rsidRPr="0096601B">
              <w:rPr>
                <w:rStyle w:val="Hyperlink"/>
                <w:noProof/>
                <w:lang/>
              </w:rPr>
              <w:t>7.5</w:t>
            </w:r>
            <w:r w:rsidR="0096601B" w:rsidRPr="0096601B">
              <w:rPr>
                <w:rFonts w:asciiTheme="minorHAnsi" w:hAnsiTheme="minorHAnsi"/>
                <w:noProof/>
                <w:sz w:val="22"/>
                <w:lang/>
              </w:rPr>
              <w:tab/>
            </w:r>
            <w:r w:rsidR="0096601B" w:rsidRPr="0096601B">
              <w:rPr>
                <w:rStyle w:val="Hyperlink"/>
                <w:noProof/>
                <w:lang/>
              </w:rPr>
              <w:t>Pristup sadržaju aplikacije</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_Toc498520931 \h </w:instrText>
            </w:r>
            <w:r w:rsidRPr="0096601B">
              <w:rPr>
                <w:noProof/>
                <w:webHidden/>
                <w:lang/>
              </w:rPr>
            </w:r>
            <w:r w:rsidRPr="0096601B">
              <w:rPr>
                <w:noProof/>
                <w:webHidden/>
                <w:lang/>
              </w:rPr>
              <w:fldChar w:fldCharType="separate"/>
            </w:r>
            <w:r w:rsidR="0096601B" w:rsidRPr="0096601B">
              <w:rPr>
                <w:noProof/>
                <w:webHidden/>
                <w:lang/>
              </w:rPr>
              <w:t>8</w:t>
            </w:r>
            <w:r w:rsidRPr="0096601B">
              <w:rPr>
                <w:noProof/>
                <w:webHidden/>
                <w:lang/>
              </w:rPr>
              <w:fldChar w:fldCharType="end"/>
            </w:r>
          </w:hyperlink>
        </w:p>
        <w:p w:rsidR="0096601B" w:rsidRPr="0096601B" w:rsidRDefault="003F283B">
          <w:pPr>
            <w:pStyle w:val="TOC2"/>
            <w:tabs>
              <w:tab w:val="left" w:pos="880"/>
              <w:tab w:val="right" w:leader="dot" w:pos="9323"/>
            </w:tabs>
            <w:rPr>
              <w:rFonts w:asciiTheme="minorHAnsi" w:hAnsiTheme="minorHAnsi"/>
              <w:noProof/>
              <w:sz w:val="22"/>
              <w:lang/>
            </w:rPr>
          </w:pPr>
          <w:hyperlink w:anchor="_Toc498520932" w:history="1">
            <w:r w:rsidR="0096601B" w:rsidRPr="0096601B">
              <w:rPr>
                <w:rStyle w:val="Hyperlink"/>
                <w:noProof/>
                <w:lang/>
              </w:rPr>
              <w:t>7.6</w:t>
            </w:r>
            <w:r w:rsidR="0096601B" w:rsidRPr="0096601B">
              <w:rPr>
                <w:rFonts w:asciiTheme="minorHAnsi" w:hAnsiTheme="minorHAnsi"/>
                <w:noProof/>
                <w:sz w:val="22"/>
                <w:lang/>
              </w:rPr>
              <w:tab/>
            </w:r>
            <w:r w:rsidR="0096601B" w:rsidRPr="0096601B">
              <w:rPr>
                <w:rStyle w:val="Hyperlink"/>
                <w:noProof/>
                <w:lang/>
              </w:rPr>
              <w:t>Praćenje sopstvenog napretka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_Toc498520932 \h </w:instrText>
            </w:r>
            <w:r w:rsidRPr="0096601B">
              <w:rPr>
                <w:noProof/>
                <w:webHidden/>
                <w:lang/>
              </w:rPr>
            </w:r>
            <w:r w:rsidRPr="0096601B">
              <w:rPr>
                <w:noProof/>
                <w:webHidden/>
                <w:lang/>
              </w:rPr>
              <w:fldChar w:fldCharType="separate"/>
            </w:r>
            <w:r w:rsidR="0096601B" w:rsidRPr="0096601B">
              <w:rPr>
                <w:noProof/>
                <w:webHidden/>
                <w:lang/>
              </w:rPr>
              <w:t>8</w:t>
            </w:r>
            <w:r w:rsidRPr="0096601B">
              <w:rPr>
                <w:noProof/>
                <w:webHidden/>
                <w:lang/>
              </w:rPr>
              <w:fldChar w:fldCharType="end"/>
            </w:r>
          </w:hyperlink>
        </w:p>
        <w:p w:rsidR="0096601B" w:rsidRPr="0096601B" w:rsidRDefault="003F283B">
          <w:pPr>
            <w:pStyle w:val="TOC1"/>
            <w:tabs>
              <w:tab w:val="left" w:pos="440"/>
              <w:tab w:val="right" w:leader="dot" w:pos="9323"/>
            </w:tabs>
            <w:rPr>
              <w:rFonts w:asciiTheme="minorHAnsi" w:hAnsiTheme="minorHAnsi"/>
              <w:noProof/>
              <w:sz w:val="22"/>
              <w:lang/>
            </w:rPr>
          </w:pPr>
          <w:hyperlink w:anchor="_Toc498520933" w:history="1">
            <w:r w:rsidR="0096601B" w:rsidRPr="0096601B">
              <w:rPr>
                <w:rStyle w:val="Hyperlink"/>
                <w:noProof/>
                <w:lang/>
              </w:rPr>
              <w:t>8.</w:t>
            </w:r>
            <w:r w:rsidR="0096601B" w:rsidRPr="0096601B">
              <w:rPr>
                <w:rFonts w:asciiTheme="minorHAnsi" w:hAnsiTheme="minorHAnsi"/>
                <w:noProof/>
                <w:sz w:val="22"/>
                <w:lang/>
              </w:rPr>
              <w:tab/>
            </w:r>
            <w:r w:rsidR="0096601B" w:rsidRPr="0096601B">
              <w:rPr>
                <w:rStyle w:val="Hyperlink"/>
                <w:noProof/>
                <w:lang/>
              </w:rPr>
              <w:t>Ograničenja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_Toc498520933 \h </w:instrText>
            </w:r>
            <w:r w:rsidRPr="0096601B">
              <w:rPr>
                <w:noProof/>
                <w:webHidden/>
                <w:lang/>
              </w:rPr>
            </w:r>
            <w:r w:rsidRPr="0096601B">
              <w:rPr>
                <w:noProof/>
                <w:webHidden/>
                <w:lang/>
              </w:rPr>
              <w:fldChar w:fldCharType="separate"/>
            </w:r>
            <w:r w:rsidR="0096601B" w:rsidRPr="0096601B">
              <w:rPr>
                <w:noProof/>
                <w:webHidden/>
                <w:lang/>
              </w:rPr>
              <w:t>8</w:t>
            </w:r>
            <w:r w:rsidRPr="0096601B">
              <w:rPr>
                <w:noProof/>
                <w:webHidden/>
                <w:lang/>
              </w:rPr>
              <w:fldChar w:fldCharType="end"/>
            </w:r>
          </w:hyperlink>
        </w:p>
        <w:p w:rsidR="0096601B" w:rsidRPr="0096601B" w:rsidRDefault="003F283B">
          <w:pPr>
            <w:pStyle w:val="TOC1"/>
            <w:tabs>
              <w:tab w:val="left" w:pos="440"/>
              <w:tab w:val="right" w:leader="dot" w:pos="9323"/>
            </w:tabs>
            <w:rPr>
              <w:rFonts w:asciiTheme="minorHAnsi" w:hAnsiTheme="minorHAnsi"/>
              <w:noProof/>
              <w:sz w:val="22"/>
              <w:lang/>
            </w:rPr>
          </w:pPr>
          <w:hyperlink w:anchor="_Toc498520934" w:history="1">
            <w:r w:rsidR="0096601B" w:rsidRPr="0096601B">
              <w:rPr>
                <w:rStyle w:val="Hyperlink"/>
                <w:noProof/>
                <w:lang/>
              </w:rPr>
              <w:t>9.</w:t>
            </w:r>
            <w:r w:rsidR="0096601B" w:rsidRPr="0096601B">
              <w:rPr>
                <w:rFonts w:asciiTheme="minorHAnsi" w:hAnsiTheme="minorHAnsi"/>
                <w:noProof/>
                <w:sz w:val="22"/>
                <w:lang/>
              </w:rPr>
              <w:tab/>
            </w:r>
            <w:r w:rsidR="0096601B" w:rsidRPr="0096601B">
              <w:rPr>
                <w:rStyle w:val="Hyperlink"/>
                <w:noProof/>
                <w:lang/>
              </w:rPr>
              <w:t>Zahtevi u pogledu kvaliteta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_Toc498520934 \h </w:instrText>
            </w:r>
            <w:r w:rsidRPr="0096601B">
              <w:rPr>
                <w:noProof/>
                <w:webHidden/>
                <w:lang/>
              </w:rPr>
            </w:r>
            <w:r w:rsidRPr="0096601B">
              <w:rPr>
                <w:noProof/>
                <w:webHidden/>
                <w:lang/>
              </w:rPr>
              <w:fldChar w:fldCharType="separate"/>
            </w:r>
            <w:r w:rsidR="0096601B" w:rsidRPr="0096601B">
              <w:rPr>
                <w:noProof/>
                <w:webHidden/>
                <w:lang/>
              </w:rPr>
              <w:t>9</w:t>
            </w:r>
            <w:r w:rsidRPr="0096601B">
              <w:rPr>
                <w:noProof/>
                <w:webHidden/>
                <w:lang/>
              </w:rPr>
              <w:fldChar w:fldCharType="end"/>
            </w:r>
          </w:hyperlink>
        </w:p>
        <w:p w:rsidR="0096601B" w:rsidRPr="0096601B" w:rsidRDefault="003F283B">
          <w:pPr>
            <w:pStyle w:val="TOC1"/>
            <w:tabs>
              <w:tab w:val="left" w:pos="660"/>
              <w:tab w:val="right" w:leader="dot" w:pos="9323"/>
            </w:tabs>
            <w:rPr>
              <w:rFonts w:asciiTheme="minorHAnsi" w:hAnsiTheme="minorHAnsi"/>
              <w:noProof/>
              <w:sz w:val="22"/>
              <w:lang/>
            </w:rPr>
          </w:pPr>
          <w:hyperlink w:anchor="_Toc498520935" w:history="1">
            <w:r w:rsidR="0096601B" w:rsidRPr="0096601B">
              <w:rPr>
                <w:rStyle w:val="Hyperlink"/>
                <w:noProof/>
                <w:lang/>
              </w:rPr>
              <w:t>10.</w:t>
            </w:r>
            <w:r w:rsidR="0096601B" w:rsidRPr="0096601B">
              <w:rPr>
                <w:rFonts w:asciiTheme="minorHAnsi" w:hAnsiTheme="minorHAnsi"/>
                <w:noProof/>
                <w:sz w:val="22"/>
                <w:lang/>
              </w:rPr>
              <w:tab/>
            </w:r>
            <w:r w:rsidR="0096601B" w:rsidRPr="0096601B">
              <w:rPr>
                <w:rStyle w:val="Hyperlink"/>
                <w:noProof/>
                <w:lang/>
              </w:rPr>
              <w:t>Prioritet funkcionalnosti</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_Toc498520935 \h </w:instrText>
            </w:r>
            <w:r w:rsidRPr="0096601B">
              <w:rPr>
                <w:noProof/>
                <w:webHidden/>
                <w:lang/>
              </w:rPr>
            </w:r>
            <w:r w:rsidRPr="0096601B">
              <w:rPr>
                <w:noProof/>
                <w:webHidden/>
                <w:lang/>
              </w:rPr>
              <w:fldChar w:fldCharType="separate"/>
            </w:r>
            <w:r w:rsidR="0096601B" w:rsidRPr="0096601B">
              <w:rPr>
                <w:noProof/>
                <w:webHidden/>
                <w:lang/>
              </w:rPr>
              <w:t>9</w:t>
            </w:r>
            <w:r w:rsidRPr="0096601B">
              <w:rPr>
                <w:noProof/>
                <w:webHidden/>
                <w:lang/>
              </w:rPr>
              <w:fldChar w:fldCharType="end"/>
            </w:r>
          </w:hyperlink>
        </w:p>
        <w:p w:rsidR="0096601B" w:rsidRPr="0096601B" w:rsidRDefault="003F283B">
          <w:pPr>
            <w:pStyle w:val="TOC1"/>
            <w:tabs>
              <w:tab w:val="left" w:pos="660"/>
              <w:tab w:val="right" w:leader="dot" w:pos="9323"/>
            </w:tabs>
            <w:rPr>
              <w:rFonts w:asciiTheme="minorHAnsi" w:hAnsiTheme="minorHAnsi"/>
              <w:noProof/>
              <w:sz w:val="22"/>
              <w:lang/>
            </w:rPr>
          </w:pPr>
          <w:hyperlink w:anchor="_Toc498520936" w:history="1">
            <w:r w:rsidR="0096601B" w:rsidRPr="0096601B">
              <w:rPr>
                <w:rStyle w:val="Hyperlink"/>
                <w:noProof/>
                <w:lang/>
              </w:rPr>
              <w:t>11.</w:t>
            </w:r>
            <w:r w:rsidR="0096601B" w:rsidRPr="0096601B">
              <w:rPr>
                <w:rFonts w:asciiTheme="minorHAnsi" w:hAnsiTheme="minorHAnsi"/>
                <w:noProof/>
                <w:sz w:val="22"/>
                <w:lang/>
              </w:rPr>
              <w:tab/>
            </w:r>
            <w:r w:rsidR="0096601B" w:rsidRPr="0096601B">
              <w:rPr>
                <w:rStyle w:val="Hyperlink"/>
                <w:noProof/>
                <w:lang/>
              </w:rPr>
              <w:t>Nefunkcionalni zahtevi</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_Toc498520936 \h </w:instrText>
            </w:r>
            <w:r w:rsidRPr="0096601B">
              <w:rPr>
                <w:noProof/>
                <w:webHidden/>
                <w:lang/>
              </w:rPr>
            </w:r>
            <w:r w:rsidRPr="0096601B">
              <w:rPr>
                <w:noProof/>
                <w:webHidden/>
                <w:lang/>
              </w:rPr>
              <w:fldChar w:fldCharType="separate"/>
            </w:r>
            <w:r w:rsidR="0096601B" w:rsidRPr="0096601B">
              <w:rPr>
                <w:noProof/>
                <w:webHidden/>
                <w:lang/>
              </w:rPr>
              <w:t>9</w:t>
            </w:r>
            <w:r w:rsidRPr="0096601B">
              <w:rPr>
                <w:noProof/>
                <w:webHidden/>
                <w:lang/>
              </w:rPr>
              <w:fldChar w:fldCharType="end"/>
            </w:r>
          </w:hyperlink>
        </w:p>
        <w:p w:rsidR="0096601B" w:rsidRPr="0096601B" w:rsidRDefault="003F283B">
          <w:pPr>
            <w:pStyle w:val="TOC2"/>
            <w:tabs>
              <w:tab w:val="left" w:pos="1100"/>
              <w:tab w:val="right" w:leader="dot" w:pos="9323"/>
            </w:tabs>
            <w:rPr>
              <w:rFonts w:asciiTheme="minorHAnsi" w:hAnsiTheme="minorHAnsi"/>
              <w:noProof/>
              <w:sz w:val="22"/>
              <w:lang/>
            </w:rPr>
          </w:pPr>
          <w:hyperlink w:anchor="_Toc498520937" w:history="1">
            <w:r w:rsidR="0096601B" w:rsidRPr="0096601B">
              <w:rPr>
                <w:rStyle w:val="Hyperlink"/>
                <w:noProof/>
                <w:lang/>
              </w:rPr>
              <w:t>11.1</w:t>
            </w:r>
            <w:r w:rsidR="0096601B" w:rsidRPr="0096601B">
              <w:rPr>
                <w:rFonts w:asciiTheme="minorHAnsi" w:hAnsiTheme="minorHAnsi"/>
                <w:noProof/>
                <w:sz w:val="22"/>
                <w:lang/>
              </w:rPr>
              <w:tab/>
            </w:r>
            <w:r w:rsidR="0096601B" w:rsidRPr="0096601B">
              <w:rPr>
                <w:rStyle w:val="Hyperlink"/>
                <w:noProof/>
                <w:lang/>
              </w:rPr>
              <w:t>Sistemski zahtevi</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_Toc498520937 \h </w:instrText>
            </w:r>
            <w:r w:rsidRPr="0096601B">
              <w:rPr>
                <w:noProof/>
                <w:webHidden/>
                <w:lang/>
              </w:rPr>
            </w:r>
            <w:r w:rsidRPr="0096601B">
              <w:rPr>
                <w:noProof/>
                <w:webHidden/>
                <w:lang/>
              </w:rPr>
              <w:fldChar w:fldCharType="separate"/>
            </w:r>
            <w:r w:rsidR="0096601B" w:rsidRPr="0096601B">
              <w:rPr>
                <w:noProof/>
                <w:webHidden/>
                <w:lang/>
              </w:rPr>
              <w:t>9</w:t>
            </w:r>
            <w:r w:rsidRPr="0096601B">
              <w:rPr>
                <w:noProof/>
                <w:webHidden/>
                <w:lang/>
              </w:rPr>
              <w:fldChar w:fldCharType="end"/>
            </w:r>
          </w:hyperlink>
        </w:p>
        <w:p w:rsidR="0096601B" w:rsidRPr="0096601B" w:rsidRDefault="003F283B">
          <w:pPr>
            <w:pStyle w:val="TOC2"/>
            <w:tabs>
              <w:tab w:val="left" w:pos="1100"/>
              <w:tab w:val="right" w:leader="dot" w:pos="9323"/>
            </w:tabs>
            <w:rPr>
              <w:rFonts w:asciiTheme="minorHAnsi" w:hAnsiTheme="minorHAnsi"/>
              <w:noProof/>
              <w:sz w:val="22"/>
              <w:lang/>
            </w:rPr>
          </w:pPr>
          <w:hyperlink w:anchor="_Toc498520938" w:history="1">
            <w:r w:rsidR="0096601B" w:rsidRPr="0096601B">
              <w:rPr>
                <w:rStyle w:val="Hyperlink"/>
                <w:noProof/>
                <w:lang/>
              </w:rPr>
              <w:t>11.2</w:t>
            </w:r>
            <w:r w:rsidR="0096601B" w:rsidRPr="0096601B">
              <w:rPr>
                <w:rFonts w:asciiTheme="minorHAnsi" w:hAnsiTheme="minorHAnsi"/>
                <w:noProof/>
                <w:sz w:val="22"/>
                <w:lang/>
              </w:rPr>
              <w:tab/>
            </w:r>
            <w:r w:rsidR="0096601B" w:rsidRPr="0096601B">
              <w:rPr>
                <w:rStyle w:val="Hyperlink"/>
                <w:noProof/>
                <w:lang/>
              </w:rPr>
              <w:t>Zahtevi u pogledu performansi</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_Toc498520938 \h </w:instrText>
            </w:r>
            <w:r w:rsidRPr="0096601B">
              <w:rPr>
                <w:noProof/>
                <w:webHidden/>
                <w:lang/>
              </w:rPr>
            </w:r>
            <w:r w:rsidRPr="0096601B">
              <w:rPr>
                <w:noProof/>
                <w:webHidden/>
                <w:lang/>
              </w:rPr>
              <w:fldChar w:fldCharType="separate"/>
            </w:r>
            <w:r w:rsidR="0096601B" w:rsidRPr="0096601B">
              <w:rPr>
                <w:noProof/>
                <w:webHidden/>
                <w:lang/>
              </w:rPr>
              <w:t>9</w:t>
            </w:r>
            <w:r w:rsidRPr="0096601B">
              <w:rPr>
                <w:noProof/>
                <w:webHidden/>
                <w:lang/>
              </w:rPr>
              <w:fldChar w:fldCharType="end"/>
            </w:r>
          </w:hyperlink>
        </w:p>
        <w:p w:rsidR="0096601B" w:rsidRPr="0096601B" w:rsidRDefault="003F283B">
          <w:pPr>
            <w:pStyle w:val="TOC2"/>
            <w:tabs>
              <w:tab w:val="left" w:pos="1100"/>
              <w:tab w:val="right" w:leader="dot" w:pos="9323"/>
            </w:tabs>
            <w:rPr>
              <w:rFonts w:asciiTheme="minorHAnsi" w:hAnsiTheme="minorHAnsi"/>
              <w:noProof/>
              <w:sz w:val="22"/>
              <w:lang/>
            </w:rPr>
          </w:pPr>
          <w:hyperlink w:anchor="_Toc498520939" w:history="1">
            <w:r w:rsidR="0096601B" w:rsidRPr="0096601B">
              <w:rPr>
                <w:rStyle w:val="Hyperlink"/>
                <w:noProof/>
                <w:lang/>
              </w:rPr>
              <w:t>11.3</w:t>
            </w:r>
            <w:r w:rsidR="0096601B" w:rsidRPr="0096601B">
              <w:rPr>
                <w:rFonts w:asciiTheme="minorHAnsi" w:hAnsiTheme="minorHAnsi"/>
                <w:noProof/>
                <w:sz w:val="22"/>
                <w:lang/>
              </w:rPr>
              <w:tab/>
            </w:r>
            <w:r w:rsidR="0096601B" w:rsidRPr="0096601B">
              <w:rPr>
                <w:rStyle w:val="Hyperlink"/>
                <w:noProof/>
                <w:lang/>
              </w:rPr>
              <w:t>Zahtevi u pogledu okruženja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_Toc498520939 \h </w:instrText>
            </w:r>
            <w:r w:rsidRPr="0096601B">
              <w:rPr>
                <w:noProof/>
                <w:webHidden/>
                <w:lang/>
              </w:rPr>
            </w:r>
            <w:r w:rsidRPr="0096601B">
              <w:rPr>
                <w:noProof/>
                <w:webHidden/>
                <w:lang/>
              </w:rPr>
              <w:fldChar w:fldCharType="separate"/>
            </w:r>
            <w:r w:rsidR="0096601B" w:rsidRPr="0096601B">
              <w:rPr>
                <w:noProof/>
                <w:webHidden/>
                <w:lang/>
              </w:rPr>
              <w:t>9</w:t>
            </w:r>
            <w:r w:rsidRPr="0096601B">
              <w:rPr>
                <w:noProof/>
                <w:webHidden/>
                <w:lang/>
              </w:rPr>
              <w:fldChar w:fldCharType="end"/>
            </w:r>
          </w:hyperlink>
        </w:p>
        <w:p w:rsidR="0096601B" w:rsidRPr="0096601B" w:rsidRDefault="003F283B">
          <w:pPr>
            <w:pStyle w:val="TOC1"/>
            <w:tabs>
              <w:tab w:val="left" w:pos="660"/>
              <w:tab w:val="right" w:leader="dot" w:pos="9323"/>
            </w:tabs>
            <w:rPr>
              <w:rFonts w:asciiTheme="minorHAnsi" w:hAnsiTheme="minorHAnsi"/>
              <w:noProof/>
              <w:sz w:val="22"/>
              <w:lang/>
            </w:rPr>
          </w:pPr>
          <w:hyperlink w:anchor="_Toc498520940" w:history="1">
            <w:r w:rsidR="0096601B" w:rsidRPr="0096601B">
              <w:rPr>
                <w:rStyle w:val="Hyperlink"/>
                <w:noProof/>
                <w:lang/>
              </w:rPr>
              <w:t>12.</w:t>
            </w:r>
            <w:r w:rsidR="0096601B" w:rsidRPr="0096601B">
              <w:rPr>
                <w:rFonts w:asciiTheme="minorHAnsi" w:hAnsiTheme="minorHAnsi"/>
                <w:noProof/>
                <w:sz w:val="22"/>
                <w:lang/>
              </w:rPr>
              <w:tab/>
            </w:r>
            <w:r w:rsidR="0096601B" w:rsidRPr="0096601B">
              <w:rPr>
                <w:rStyle w:val="Hyperlink"/>
                <w:noProof/>
                <w:lang/>
              </w:rPr>
              <w:t>Dokumentacija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_Toc498520940 \h </w:instrText>
            </w:r>
            <w:r w:rsidRPr="0096601B">
              <w:rPr>
                <w:noProof/>
                <w:webHidden/>
                <w:lang/>
              </w:rPr>
            </w:r>
            <w:r w:rsidRPr="0096601B">
              <w:rPr>
                <w:noProof/>
                <w:webHidden/>
                <w:lang/>
              </w:rPr>
              <w:fldChar w:fldCharType="separate"/>
            </w:r>
            <w:r w:rsidR="0096601B" w:rsidRPr="0096601B">
              <w:rPr>
                <w:noProof/>
                <w:webHidden/>
                <w:lang/>
              </w:rPr>
              <w:t>9</w:t>
            </w:r>
            <w:r w:rsidRPr="0096601B">
              <w:rPr>
                <w:noProof/>
                <w:webHidden/>
                <w:lang/>
              </w:rPr>
              <w:fldChar w:fldCharType="end"/>
            </w:r>
          </w:hyperlink>
        </w:p>
        <w:p w:rsidR="0096601B" w:rsidRPr="0096601B" w:rsidRDefault="003F283B">
          <w:pPr>
            <w:pStyle w:val="TOC2"/>
            <w:tabs>
              <w:tab w:val="left" w:pos="1100"/>
              <w:tab w:val="right" w:leader="dot" w:pos="9323"/>
            </w:tabs>
            <w:rPr>
              <w:rFonts w:asciiTheme="minorHAnsi" w:hAnsiTheme="minorHAnsi"/>
              <w:noProof/>
              <w:sz w:val="22"/>
              <w:lang/>
            </w:rPr>
          </w:pPr>
          <w:hyperlink w:anchor="_Toc498520941" w:history="1">
            <w:r w:rsidR="0096601B" w:rsidRPr="0096601B">
              <w:rPr>
                <w:rStyle w:val="Hyperlink"/>
                <w:noProof/>
                <w:lang/>
              </w:rPr>
              <w:t>12.1</w:t>
            </w:r>
            <w:r w:rsidR="0096601B" w:rsidRPr="0096601B">
              <w:rPr>
                <w:rFonts w:asciiTheme="minorHAnsi" w:hAnsiTheme="minorHAnsi"/>
                <w:noProof/>
                <w:sz w:val="22"/>
                <w:lang/>
              </w:rPr>
              <w:tab/>
            </w:r>
            <w:r w:rsidR="0096601B" w:rsidRPr="0096601B">
              <w:rPr>
                <w:rStyle w:val="Hyperlink"/>
                <w:noProof/>
                <w:lang/>
              </w:rPr>
              <w:t>Korisničko uputstvo</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_Toc498520941 \h </w:instrText>
            </w:r>
            <w:r w:rsidRPr="0096601B">
              <w:rPr>
                <w:noProof/>
                <w:webHidden/>
                <w:lang/>
              </w:rPr>
            </w:r>
            <w:r w:rsidRPr="0096601B">
              <w:rPr>
                <w:noProof/>
                <w:webHidden/>
                <w:lang/>
              </w:rPr>
              <w:fldChar w:fldCharType="separate"/>
            </w:r>
            <w:r w:rsidR="0096601B" w:rsidRPr="0096601B">
              <w:rPr>
                <w:noProof/>
                <w:webHidden/>
                <w:lang/>
              </w:rPr>
              <w:t>10</w:t>
            </w:r>
            <w:r w:rsidRPr="0096601B">
              <w:rPr>
                <w:noProof/>
                <w:webHidden/>
                <w:lang/>
              </w:rPr>
              <w:fldChar w:fldCharType="end"/>
            </w:r>
          </w:hyperlink>
        </w:p>
        <w:p w:rsidR="0096601B" w:rsidRPr="0096601B" w:rsidRDefault="003F283B">
          <w:pPr>
            <w:pStyle w:val="TOC2"/>
            <w:tabs>
              <w:tab w:val="left" w:pos="1100"/>
              <w:tab w:val="right" w:leader="dot" w:pos="9323"/>
            </w:tabs>
            <w:rPr>
              <w:rFonts w:asciiTheme="minorHAnsi" w:hAnsiTheme="minorHAnsi"/>
              <w:noProof/>
              <w:sz w:val="22"/>
              <w:lang/>
            </w:rPr>
          </w:pPr>
          <w:hyperlink w:anchor="_Toc498520942" w:history="1">
            <w:r w:rsidR="0096601B" w:rsidRPr="0096601B">
              <w:rPr>
                <w:rStyle w:val="Hyperlink"/>
                <w:noProof/>
                <w:lang/>
              </w:rPr>
              <w:t>12.2</w:t>
            </w:r>
            <w:r w:rsidR="0096601B" w:rsidRPr="0096601B">
              <w:rPr>
                <w:rFonts w:asciiTheme="minorHAnsi" w:hAnsiTheme="minorHAnsi"/>
                <w:noProof/>
                <w:sz w:val="22"/>
                <w:lang/>
              </w:rPr>
              <w:tab/>
            </w:r>
            <w:r w:rsidR="0096601B" w:rsidRPr="0096601B">
              <w:rPr>
                <w:rStyle w:val="Hyperlink"/>
                <w:noProof/>
                <w:lang/>
              </w:rPr>
              <w:t>Upustvo za instalaciju</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_Toc498520942 \h </w:instrText>
            </w:r>
            <w:r w:rsidRPr="0096601B">
              <w:rPr>
                <w:noProof/>
                <w:webHidden/>
                <w:lang/>
              </w:rPr>
            </w:r>
            <w:r w:rsidRPr="0096601B">
              <w:rPr>
                <w:noProof/>
                <w:webHidden/>
                <w:lang/>
              </w:rPr>
              <w:fldChar w:fldCharType="separate"/>
            </w:r>
            <w:r w:rsidR="0096601B" w:rsidRPr="0096601B">
              <w:rPr>
                <w:noProof/>
                <w:webHidden/>
                <w:lang/>
              </w:rPr>
              <w:t>10</w:t>
            </w:r>
            <w:r w:rsidRPr="0096601B">
              <w:rPr>
                <w:noProof/>
                <w:webHidden/>
                <w:lang/>
              </w:rPr>
              <w:fldChar w:fldCharType="end"/>
            </w:r>
          </w:hyperlink>
        </w:p>
        <w:p w:rsidR="0096601B" w:rsidRPr="0096601B" w:rsidRDefault="003F283B">
          <w:pPr>
            <w:pStyle w:val="TOC2"/>
            <w:tabs>
              <w:tab w:val="left" w:pos="1100"/>
              <w:tab w:val="right" w:leader="dot" w:pos="9323"/>
            </w:tabs>
            <w:rPr>
              <w:rFonts w:asciiTheme="minorHAnsi" w:hAnsiTheme="minorHAnsi"/>
              <w:noProof/>
              <w:sz w:val="22"/>
              <w:lang/>
            </w:rPr>
          </w:pPr>
          <w:hyperlink w:anchor="_Toc498520943" w:history="1">
            <w:r w:rsidR="0096601B" w:rsidRPr="0096601B">
              <w:rPr>
                <w:rStyle w:val="Hyperlink"/>
                <w:noProof/>
                <w:lang/>
              </w:rPr>
              <w:t>12.3</w:t>
            </w:r>
            <w:r w:rsidR="0096601B" w:rsidRPr="0096601B">
              <w:rPr>
                <w:rFonts w:asciiTheme="minorHAnsi" w:hAnsiTheme="minorHAnsi"/>
                <w:noProof/>
                <w:sz w:val="22"/>
                <w:lang/>
              </w:rPr>
              <w:tab/>
            </w:r>
            <w:r w:rsidR="0096601B" w:rsidRPr="0096601B">
              <w:rPr>
                <w:rStyle w:val="Hyperlink"/>
                <w:noProof/>
                <w:lang/>
              </w:rPr>
              <w:t>Pakovanje proizvoda</w:t>
            </w:r>
            <w:r w:rsidR="0096601B" w:rsidRPr="0096601B">
              <w:rPr>
                <w:noProof/>
                <w:webHidden/>
                <w:lang/>
              </w:rPr>
              <w:tab/>
            </w:r>
            <w:r w:rsidRPr="0096601B">
              <w:rPr>
                <w:noProof/>
                <w:webHidden/>
                <w:lang/>
              </w:rPr>
              <w:fldChar w:fldCharType="begin"/>
            </w:r>
            <w:r w:rsidR="0096601B" w:rsidRPr="0096601B">
              <w:rPr>
                <w:noProof/>
                <w:webHidden/>
                <w:lang/>
              </w:rPr>
              <w:instrText xml:space="preserve"> PAGEREF _Toc498520943 \h </w:instrText>
            </w:r>
            <w:r w:rsidRPr="0096601B">
              <w:rPr>
                <w:noProof/>
                <w:webHidden/>
                <w:lang/>
              </w:rPr>
            </w:r>
            <w:r w:rsidRPr="0096601B">
              <w:rPr>
                <w:noProof/>
                <w:webHidden/>
                <w:lang/>
              </w:rPr>
              <w:fldChar w:fldCharType="separate"/>
            </w:r>
            <w:r w:rsidR="0096601B" w:rsidRPr="0096601B">
              <w:rPr>
                <w:noProof/>
                <w:webHidden/>
                <w:lang/>
              </w:rPr>
              <w:t>10</w:t>
            </w:r>
            <w:r w:rsidRPr="0096601B">
              <w:rPr>
                <w:noProof/>
                <w:webHidden/>
                <w:lang/>
              </w:rPr>
              <w:fldChar w:fldCharType="end"/>
            </w:r>
          </w:hyperlink>
        </w:p>
        <w:p w:rsidR="000F3133" w:rsidRPr="0096601B" w:rsidRDefault="003F283B">
          <w:pPr>
            <w:rPr>
              <w:lang/>
            </w:rPr>
          </w:pPr>
          <w:r w:rsidRPr="0096601B">
            <w:rPr>
              <w:b/>
              <w:bCs/>
              <w:noProof/>
              <w:lang/>
            </w:rPr>
            <w:fldChar w:fldCharType="end"/>
          </w:r>
        </w:p>
      </w:sdtContent>
    </w:sdt>
    <w:p w:rsidR="000F3133" w:rsidRPr="0096601B" w:rsidRDefault="000F3133">
      <w:pPr>
        <w:spacing w:after="200"/>
        <w:jc w:val="left"/>
        <w:rPr>
          <w:lang/>
        </w:rPr>
      </w:pPr>
    </w:p>
    <w:p w:rsidR="000F3133" w:rsidRPr="0096601B" w:rsidRDefault="000F3133">
      <w:pPr>
        <w:spacing w:after="200"/>
        <w:jc w:val="left"/>
        <w:rPr>
          <w:lang/>
        </w:rPr>
      </w:pPr>
    </w:p>
    <w:p w:rsidR="00BA18E5" w:rsidRPr="0096601B" w:rsidRDefault="00BA18E5" w:rsidP="000F3133">
      <w:pPr>
        <w:rPr>
          <w:lang/>
        </w:rPr>
      </w:pPr>
    </w:p>
    <w:p w:rsidR="00BA18E5" w:rsidRPr="0096601B" w:rsidRDefault="00BA18E5">
      <w:pPr>
        <w:spacing w:after="200"/>
        <w:jc w:val="left"/>
        <w:rPr>
          <w:lang/>
        </w:rPr>
      </w:pPr>
      <w:r w:rsidRPr="0096601B">
        <w:rPr>
          <w:lang/>
        </w:rPr>
        <w:br w:type="page"/>
      </w:r>
    </w:p>
    <w:p w:rsidR="002414F3" w:rsidRPr="0096601B" w:rsidRDefault="002414F3" w:rsidP="000F3133">
      <w:pPr>
        <w:rPr>
          <w:sz w:val="52"/>
          <w:szCs w:val="40"/>
          <w:lang/>
        </w:rPr>
      </w:pPr>
      <w:r w:rsidRPr="0096601B">
        <w:rPr>
          <w:sz w:val="52"/>
          <w:szCs w:val="40"/>
          <w:lang/>
        </w:rPr>
        <w:lastRenderedPageBreak/>
        <w:t>Vizija sistema</w:t>
      </w:r>
    </w:p>
    <w:p w:rsidR="002414F3" w:rsidRPr="0096601B" w:rsidRDefault="002414F3" w:rsidP="002414F3">
      <w:pPr>
        <w:pStyle w:val="Heading1"/>
        <w:rPr>
          <w:lang/>
        </w:rPr>
      </w:pPr>
      <w:bookmarkStart w:id="0" w:name="_Toc498520909"/>
      <w:r w:rsidRPr="0096601B">
        <w:rPr>
          <w:lang/>
        </w:rPr>
        <w:t>Cilj dokumenta</w:t>
      </w:r>
      <w:bookmarkEnd w:id="0"/>
    </w:p>
    <w:p w:rsidR="002414F3" w:rsidRPr="0096601B" w:rsidRDefault="002414F3" w:rsidP="002414F3">
      <w:pPr>
        <w:ind w:left="360"/>
        <w:rPr>
          <w:lang/>
        </w:rPr>
      </w:pPr>
      <w:r w:rsidRPr="0096601B">
        <w:rPr>
          <w:lang/>
        </w:rPr>
        <w:t>Cilj ovog dokumenta je definisanje zahteva visokog nivoa LEA aplikacije u pogledu potreba krajnjih korisnika.</w:t>
      </w:r>
    </w:p>
    <w:p w:rsidR="002414F3" w:rsidRPr="0096601B" w:rsidRDefault="002414F3" w:rsidP="002414F3">
      <w:pPr>
        <w:pStyle w:val="Heading1"/>
        <w:rPr>
          <w:lang/>
        </w:rPr>
      </w:pPr>
      <w:bookmarkStart w:id="1" w:name="_Toc498520910"/>
      <w:r w:rsidRPr="0096601B">
        <w:rPr>
          <w:lang/>
        </w:rPr>
        <w:t>Opseg dokumenta</w:t>
      </w:r>
      <w:bookmarkEnd w:id="1"/>
    </w:p>
    <w:p w:rsidR="002414F3" w:rsidRPr="0096601B" w:rsidRDefault="002414F3" w:rsidP="002414F3">
      <w:pPr>
        <w:ind w:left="360"/>
        <w:rPr>
          <w:lang/>
        </w:rPr>
      </w:pPr>
      <w:r w:rsidRPr="0096601B">
        <w:rPr>
          <w:lang/>
        </w:rPr>
        <w:t>Dokument se odnosi na LEA aplikaciju koja će biti razvijena od strane BLUE_team-a. LEA predstavlja skraćenicu za „Learning English Application“. Namena aplikacije je učenje engleskog jezika.</w:t>
      </w:r>
    </w:p>
    <w:p w:rsidR="002414F3" w:rsidRPr="0096601B" w:rsidRDefault="002414F3" w:rsidP="002414F3">
      <w:pPr>
        <w:pStyle w:val="Heading1"/>
        <w:rPr>
          <w:lang/>
        </w:rPr>
      </w:pPr>
      <w:bookmarkStart w:id="2" w:name="_Toc498520911"/>
      <w:r w:rsidRPr="0096601B">
        <w:rPr>
          <w:lang/>
        </w:rPr>
        <w:t>Reference</w:t>
      </w:r>
      <w:bookmarkEnd w:id="2"/>
    </w:p>
    <w:p w:rsidR="002414F3" w:rsidRPr="0096601B" w:rsidRDefault="002414F3" w:rsidP="002414F3">
      <w:pPr>
        <w:ind w:left="360"/>
        <w:rPr>
          <w:lang/>
        </w:rPr>
      </w:pPr>
      <w:r w:rsidRPr="0096601B">
        <w:rPr>
          <w:lang/>
        </w:rPr>
        <w:t>Spisak korišćene literature:</w:t>
      </w:r>
    </w:p>
    <w:p w:rsidR="002414F3" w:rsidRPr="0096601B" w:rsidRDefault="002414F3" w:rsidP="002414F3">
      <w:pPr>
        <w:pStyle w:val="ListParagraph"/>
        <w:numPr>
          <w:ilvl w:val="0"/>
          <w:numId w:val="2"/>
        </w:numPr>
        <w:rPr>
          <w:lang/>
        </w:rPr>
      </w:pPr>
      <w:r w:rsidRPr="0096601B">
        <w:rPr>
          <w:lang/>
        </w:rPr>
        <w:t>LEA – Predlog projekta, BLUE_team LEA, V1.0, 2017, BLUE_team.</w:t>
      </w:r>
    </w:p>
    <w:p w:rsidR="002414F3" w:rsidRPr="0096601B" w:rsidRDefault="002414F3" w:rsidP="002414F3">
      <w:pPr>
        <w:pStyle w:val="ListParagraph"/>
        <w:numPr>
          <w:ilvl w:val="0"/>
          <w:numId w:val="2"/>
        </w:numPr>
        <w:rPr>
          <w:lang/>
        </w:rPr>
      </w:pPr>
      <w:r w:rsidRPr="0096601B">
        <w:rPr>
          <w:lang/>
        </w:rPr>
        <w:t>LEA – Planirani raspored aktivnosti na projektu, V1.0, 2017, BLUE_team.</w:t>
      </w:r>
    </w:p>
    <w:p w:rsidR="00DE1801" w:rsidRPr="0096601B" w:rsidRDefault="002414F3" w:rsidP="00DE1801">
      <w:pPr>
        <w:pStyle w:val="ListParagraph"/>
        <w:numPr>
          <w:ilvl w:val="0"/>
          <w:numId w:val="2"/>
        </w:numPr>
        <w:rPr>
          <w:lang/>
        </w:rPr>
      </w:pPr>
      <w:r w:rsidRPr="0096601B">
        <w:rPr>
          <w:lang/>
        </w:rPr>
        <w:t>LEA – Plan realizacije projekta, V1.0, 2017, BLUE_team.</w:t>
      </w:r>
    </w:p>
    <w:p w:rsidR="00DE1801" w:rsidRPr="0096601B" w:rsidRDefault="00DE1801" w:rsidP="00DE1801">
      <w:pPr>
        <w:pStyle w:val="Heading1"/>
        <w:rPr>
          <w:lang/>
        </w:rPr>
      </w:pPr>
      <w:bookmarkStart w:id="3" w:name="_Toc498520912"/>
      <w:r w:rsidRPr="0096601B">
        <w:rPr>
          <w:lang/>
        </w:rPr>
        <w:t>Pozicioniranje proizvoda</w:t>
      </w:r>
      <w:bookmarkEnd w:id="3"/>
    </w:p>
    <w:p w:rsidR="00DE1801" w:rsidRPr="0096601B" w:rsidRDefault="00DE1801" w:rsidP="00DE1801">
      <w:pPr>
        <w:pStyle w:val="Heading2"/>
      </w:pPr>
      <w:bookmarkStart w:id="4" w:name="_Toc498520913"/>
      <w:r w:rsidRPr="0096601B">
        <w:t>Poslovne mogućnosti</w:t>
      </w:r>
      <w:bookmarkEnd w:id="4"/>
    </w:p>
    <w:p w:rsidR="00DE1801" w:rsidRPr="0096601B" w:rsidRDefault="00584AC9" w:rsidP="00A73AA9">
      <w:pPr>
        <w:spacing w:line="240" w:lineRule="auto"/>
        <w:ind w:left="576"/>
        <w:rPr>
          <w:lang/>
        </w:rPr>
      </w:pPr>
      <w:r w:rsidRPr="0096601B">
        <w:rPr>
          <w:lang/>
        </w:rPr>
        <w:t xml:space="preserve">LEA predstavlja desktop aplikaciju čija je namena učenje engleskog jezika. Podeljena je u dva režima:LEA (Standardni režim) i LEA (Školski režim). LEA (Standardni režim) sadrži lekcije, rečnik, vežbe i testove. LEA (Školski režim) sadrži sve iz standardnog režima, a dodatno sadrži i domaće zadatke (već postojeće ili sastavljene od strane profesora). </w:t>
      </w:r>
    </w:p>
    <w:p w:rsidR="00584AC9" w:rsidRPr="0096601B" w:rsidRDefault="00584AC9" w:rsidP="00A73AA9">
      <w:pPr>
        <w:spacing w:line="240" w:lineRule="auto"/>
        <w:ind w:left="576"/>
        <w:rPr>
          <w:lang/>
        </w:rPr>
      </w:pPr>
      <w:r w:rsidRPr="0096601B">
        <w:rPr>
          <w:lang/>
        </w:rPr>
        <w:t xml:space="preserve">LEA aplikacija neće imati mogućnost </w:t>
      </w:r>
      <w:r w:rsidR="003C6D3B" w:rsidRPr="0096601B">
        <w:rPr>
          <w:lang/>
        </w:rPr>
        <w:t>učenja drugog jezika osim engleskog.</w:t>
      </w:r>
    </w:p>
    <w:p w:rsidR="00584AC9" w:rsidRPr="0096601B" w:rsidRDefault="00584AC9" w:rsidP="00A73AA9">
      <w:pPr>
        <w:spacing w:line="240" w:lineRule="auto"/>
        <w:ind w:left="576"/>
        <w:rPr>
          <w:lang/>
        </w:rPr>
      </w:pPr>
      <w:r w:rsidRPr="0096601B">
        <w:rPr>
          <w:lang/>
        </w:rPr>
        <w:t xml:space="preserve">LEA aplikacija će imati dvojezičnu podršku, za srpski i engleski jezik. </w:t>
      </w:r>
    </w:p>
    <w:p w:rsidR="000D18E3" w:rsidRPr="0096601B" w:rsidRDefault="00DE1801" w:rsidP="0096601B">
      <w:pPr>
        <w:pStyle w:val="Heading2"/>
      </w:pPr>
      <w:bookmarkStart w:id="5" w:name="_Toc498520914"/>
      <w:r w:rsidRPr="0096601B">
        <w:t>Postavke problema</w:t>
      </w:r>
      <w:bookmarkEnd w:id="5"/>
    </w:p>
    <w:tbl>
      <w:tblPr>
        <w:tblStyle w:val="TableGrid"/>
        <w:tblW w:w="0" w:type="auto"/>
        <w:tblInd w:w="576" w:type="dxa"/>
        <w:tblLook w:val="04A0"/>
      </w:tblPr>
      <w:tblGrid>
        <w:gridCol w:w="2793"/>
        <w:gridCol w:w="6180"/>
      </w:tblGrid>
      <w:tr w:rsidR="003C6D3B" w:rsidRPr="0096601B" w:rsidTr="003B0BE9">
        <w:tc>
          <w:tcPr>
            <w:tcW w:w="2793" w:type="dxa"/>
            <w:vAlign w:val="center"/>
          </w:tcPr>
          <w:p w:rsidR="003C6D3B" w:rsidRPr="0096601B" w:rsidRDefault="003C6D3B" w:rsidP="003B0BE9">
            <w:pPr>
              <w:jc w:val="center"/>
              <w:rPr>
                <w:b/>
                <w:color w:val="000000" w:themeColor="text1"/>
                <w:lang/>
              </w:rPr>
            </w:pPr>
            <w:r w:rsidRPr="0096601B">
              <w:rPr>
                <w:b/>
                <w:color w:val="000000" w:themeColor="text1"/>
                <w:lang/>
              </w:rPr>
              <w:t>Problem je</w:t>
            </w:r>
          </w:p>
        </w:tc>
        <w:tc>
          <w:tcPr>
            <w:tcW w:w="6180" w:type="dxa"/>
          </w:tcPr>
          <w:p w:rsidR="003C6D3B" w:rsidRPr="0096601B" w:rsidRDefault="000D18E3" w:rsidP="000D18E3">
            <w:pPr>
              <w:pStyle w:val="ListParagraph"/>
              <w:numPr>
                <w:ilvl w:val="0"/>
                <w:numId w:val="13"/>
              </w:numPr>
              <w:jc w:val="left"/>
              <w:rPr>
                <w:color w:val="000000" w:themeColor="text1"/>
                <w:lang/>
              </w:rPr>
            </w:pPr>
            <w:r w:rsidRPr="0096601B">
              <w:rPr>
                <w:color w:val="000000" w:themeColor="text1"/>
                <w:lang/>
              </w:rPr>
              <w:t xml:space="preserve">Kod drugih aplikacija za učenje engleskog jezika ne postoji način provera nivoa znanja, pa korisnik mora početi učenje jezika od samog početka. </w:t>
            </w:r>
          </w:p>
          <w:p w:rsidR="000D18E3" w:rsidRPr="0096601B" w:rsidRDefault="005C38B5" w:rsidP="000D18E3">
            <w:pPr>
              <w:pStyle w:val="ListParagraph"/>
              <w:numPr>
                <w:ilvl w:val="0"/>
                <w:numId w:val="13"/>
              </w:numPr>
              <w:jc w:val="left"/>
              <w:rPr>
                <w:color w:val="000000" w:themeColor="text1"/>
                <w:lang/>
              </w:rPr>
            </w:pPr>
            <w:r w:rsidRPr="0096601B">
              <w:rPr>
                <w:color w:val="000000" w:themeColor="text1"/>
                <w:lang/>
              </w:rPr>
              <w:t>Dobar broj aplikacija za učenje stranog jezika zahteva internet pristup.</w:t>
            </w:r>
          </w:p>
        </w:tc>
      </w:tr>
      <w:tr w:rsidR="003C6D3B" w:rsidRPr="0096601B" w:rsidTr="003B0BE9">
        <w:tc>
          <w:tcPr>
            <w:tcW w:w="2793" w:type="dxa"/>
            <w:vAlign w:val="center"/>
          </w:tcPr>
          <w:p w:rsidR="003C6D3B" w:rsidRPr="0096601B" w:rsidRDefault="003C6D3B" w:rsidP="003B0BE9">
            <w:pPr>
              <w:jc w:val="center"/>
              <w:rPr>
                <w:b/>
                <w:color w:val="000000" w:themeColor="text1"/>
                <w:lang/>
              </w:rPr>
            </w:pPr>
            <w:r w:rsidRPr="0096601B">
              <w:rPr>
                <w:b/>
                <w:color w:val="000000" w:themeColor="text1"/>
                <w:lang/>
              </w:rPr>
              <w:t>Pogađa</w:t>
            </w:r>
          </w:p>
        </w:tc>
        <w:tc>
          <w:tcPr>
            <w:tcW w:w="6180" w:type="dxa"/>
          </w:tcPr>
          <w:p w:rsidR="003C6D3B" w:rsidRPr="0096601B" w:rsidRDefault="003C6D3B" w:rsidP="005C38B5">
            <w:pPr>
              <w:pStyle w:val="ListParagraph"/>
              <w:numPr>
                <w:ilvl w:val="0"/>
                <w:numId w:val="15"/>
              </w:numPr>
              <w:rPr>
                <w:color w:val="000000" w:themeColor="text1"/>
                <w:lang/>
              </w:rPr>
            </w:pPr>
            <w:r w:rsidRPr="0096601B">
              <w:rPr>
                <w:color w:val="000000" w:themeColor="text1"/>
                <w:lang/>
              </w:rPr>
              <w:t>Korisnik</w:t>
            </w:r>
            <w:r w:rsidR="000D18E3" w:rsidRPr="0096601B">
              <w:rPr>
                <w:color w:val="000000" w:themeColor="text1"/>
                <w:lang/>
              </w:rPr>
              <w:t>a</w:t>
            </w:r>
            <w:r w:rsidR="005C38B5" w:rsidRPr="0096601B">
              <w:rPr>
                <w:color w:val="000000" w:themeColor="text1"/>
                <w:lang/>
              </w:rPr>
              <w:t xml:space="preserve"> aplikacije.</w:t>
            </w:r>
          </w:p>
          <w:p w:rsidR="005C38B5" w:rsidRPr="0096601B" w:rsidRDefault="005C38B5" w:rsidP="005C38B5">
            <w:pPr>
              <w:pStyle w:val="ListParagraph"/>
              <w:numPr>
                <w:ilvl w:val="0"/>
                <w:numId w:val="15"/>
              </w:numPr>
              <w:rPr>
                <w:color w:val="000000" w:themeColor="text1"/>
                <w:lang/>
              </w:rPr>
            </w:pPr>
            <w:r w:rsidRPr="0096601B">
              <w:rPr>
                <w:color w:val="000000" w:themeColor="text1"/>
                <w:lang/>
              </w:rPr>
              <w:t>Profesora i učenika.</w:t>
            </w:r>
          </w:p>
        </w:tc>
      </w:tr>
      <w:tr w:rsidR="003C6D3B" w:rsidRPr="0096601B" w:rsidTr="003B0BE9">
        <w:tc>
          <w:tcPr>
            <w:tcW w:w="2793" w:type="dxa"/>
            <w:vAlign w:val="center"/>
          </w:tcPr>
          <w:p w:rsidR="003C6D3B" w:rsidRPr="0096601B" w:rsidRDefault="003C6D3B" w:rsidP="003B0BE9">
            <w:pPr>
              <w:jc w:val="center"/>
              <w:rPr>
                <w:b/>
                <w:color w:val="000000" w:themeColor="text1"/>
                <w:lang/>
              </w:rPr>
            </w:pPr>
            <w:r w:rsidRPr="0096601B">
              <w:rPr>
                <w:b/>
                <w:color w:val="000000" w:themeColor="text1"/>
                <w:lang/>
              </w:rPr>
              <w:t>Posledice su</w:t>
            </w:r>
          </w:p>
        </w:tc>
        <w:tc>
          <w:tcPr>
            <w:tcW w:w="6180" w:type="dxa"/>
          </w:tcPr>
          <w:p w:rsidR="003C6D3B" w:rsidRPr="0096601B" w:rsidRDefault="003C6D3B" w:rsidP="005C38B5">
            <w:pPr>
              <w:pStyle w:val="ListParagraph"/>
              <w:numPr>
                <w:ilvl w:val="0"/>
                <w:numId w:val="14"/>
              </w:numPr>
              <w:jc w:val="left"/>
              <w:rPr>
                <w:color w:val="000000" w:themeColor="text1"/>
                <w:lang/>
              </w:rPr>
            </w:pPr>
            <w:r w:rsidRPr="0096601B">
              <w:rPr>
                <w:color w:val="000000" w:themeColor="text1"/>
                <w:lang/>
              </w:rPr>
              <w:t xml:space="preserve">Gubitak vremena na učenje stvari koje korisnik </w:t>
            </w:r>
            <w:r w:rsidR="003B0BE9" w:rsidRPr="0096601B">
              <w:rPr>
                <w:color w:val="000000" w:themeColor="text1"/>
                <w:lang/>
              </w:rPr>
              <w:t>već zna.</w:t>
            </w:r>
          </w:p>
          <w:p w:rsidR="000D18E3" w:rsidRPr="0096601B" w:rsidRDefault="005C38B5" w:rsidP="005C38B5">
            <w:pPr>
              <w:pStyle w:val="ListParagraph"/>
              <w:numPr>
                <w:ilvl w:val="0"/>
                <w:numId w:val="14"/>
              </w:numPr>
              <w:jc w:val="left"/>
              <w:rPr>
                <w:color w:val="000000" w:themeColor="text1"/>
                <w:lang/>
              </w:rPr>
            </w:pPr>
            <w:r w:rsidRPr="0096601B">
              <w:rPr>
                <w:color w:val="000000" w:themeColor="text1"/>
                <w:lang/>
              </w:rPr>
              <w:t>Nemogućnost pristupa sadržaju aplikacije zbog nedostatka internet veze.</w:t>
            </w:r>
          </w:p>
          <w:p w:rsidR="000D18E3" w:rsidRPr="0096601B" w:rsidRDefault="000D18E3" w:rsidP="003C6D3B">
            <w:pPr>
              <w:rPr>
                <w:color w:val="000000" w:themeColor="text1"/>
                <w:lang/>
              </w:rPr>
            </w:pPr>
          </w:p>
        </w:tc>
      </w:tr>
      <w:tr w:rsidR="003C6D3B" w:rsidRPr="0096601B" w:rsidTr="003B0BE9">
        <w:tc>
          <w:tcPr>
            <w:tcW w:w="2793" w:type="dxa"/>
            <w:vAlign w:val="center"/>
          </w:tcPr>
          <w:p w:rsidR="003C6D3B" w:rsidRPr="0096601B" w:rsidRDefault="003C6D3B" w:rsidP="003B0BE9">
            <w:pPr>
              <w:jc w:val="center"/>
              <w:rPr>
                <w:b/>
                <w:color w:val="000000" w:themeColor="text1"/>
                <w:lang/>
              </w:rPr>
            </w:pPr>
            <w:r w:rsidRPr="0096601B">
              <w:rPr>
                <w:b/>
                <w:color w:val="000000" w:themeColor="text1"/>
                <w:lang/>
              </w:rPr>
              <w:lastRenderedPageBreak/>
              <w:t>Uspešno rešenje će</w:t>
            </w:r>
          </w:p>
        </w:tc>
        <w:tc>
          <w:tcPr>
            <w:tcW w:w="6180" w:type="dxa"/>
          </w:tcPr>
          <w:p w:rsidR="003C6D3B" w:rsidRPr="0096601B" w:rsidRDefault="003B0BE9" w:rsidP="0096601B">
            <w:pPr>
              <w:pStyle w:val="ListParagraph"/>
              <w:numPr>
                <w:ilvl w:val="0"/>
                <w:numId w:val="16"/>
              </w:numPr>
              <w:jc w:val="left"/>
              <w:rPr>
                <w:color w:val="000000" w:themeColor="text1"/>
                <w:lang/>
              </w:rPr>
            </w:pPr>
            <w:r w:rsidRPr="0096601B">
              <w:rPr>
                <w:color w:val="000000" w:themeColor="text1"/>
                <w:lang/>
              </w:rPr>
              <w:t xml:space="preserve">Nakon kreiranja profila, korisnik ima mogućnost da radi test kojim proverava svoj nivo znanja jezika.  </w:t>
            </w:r>
          </w:p>
          <w:p w:rsidR="0096601B" w:rsidRPr="0096601B" w:rsidRDefault="0096601B" w:rsidP="0096601B">
            <w:pPr>
              <w:pStyle w:val="ListParagraph"/>
              <w:numPr>
                <w:ilvl w:val="0"/>
                <w:numId w:val="16"/>
              </w:numPr>
              <w:jc w:val="left"/>
              <w:rPr>
                <w:color w:val="000000" w:themeColor="text1"/>
                <w:lang/>
              </w:rPr>
            </w:pPr>
            <w:r w:rsidRPr="0096601B">
              <w:rPr>
                <w:color w:val="000000" w:themeColor="text1"/>
                <w:lang/>
              </w:rPr>
              <w:t>Pristup aplikaciji u svakom momentu (Desktop aplikacija).</w:t>
            </w:r>
          </w:p>
        </w:tc>
      </w:tr>
    </w:tbl>
    <w:p w:rsidR="003C6D3B" w:rsidRPr="0096601B" w:rsidRDefault="003C6D3B" w:rsidP="003C6D3B">
      <w:pPr>
        <w:pStyle w:val="Heading2"/>
        <w:numPr>
          <w:ilvl w:val="0"/>
          <w:numId w:val="0"/>
        </w:numPr>
        <w:ind w:left="576"/>
      </w:pPr>
    </w:p>
    <w:p w:rsidR="00DE1801" w:rsidRPr="0096601B" w:rsidRDefault="00DE1801" w:rsidP="00DE1801">
      <w:pPr>
        <w:pStyle w:val="Heading2"/>
      </w:pPr>
      <w:bookmarkStart w:id="6" w:name="_Toc498520915"/>
      <w:r w:rsidRPr="0096601B">
        <w:t>Postavke pozicije proivoda</w:t>
      </w:r>
      <w:bookmarkEnd w:id="6"/>
    </w:p>
    <w:p w:rsidR="00A73AA9" w:rsidRPr="0096601B" w:rsidRDefault="00A73AA9" w:rsidP="00A64C59">
      <w:pPr>
        <w:pStyle w:val="Heading2"/>
        <w:numPr>
          <w:ilvl w:val="0"/>
          <w:numId w:val="0"/>
        </w:numPr>
      </w:pPr>
    </w:p>
    <w:tbl>
      <w:tblPr>
        <w:tblStyle w:val="TableGrid"/>
        <w:tblW w:w="0" w:type="auto"/>
        <w:tblInd w:w="576" w:type="dxa"/>
        <w:tblLook w:val="04A0"/>
      </w:tblPr>
      <w:tblGrid>
        <w:gridCol w:w="2651"/>
        <w:gridCol w:w="6322"/>
      </w:tblGrid>
      <w:tr w:rsidR="003B0BE9" w:rsidRPr="0096601B" w:rsidTr="00C13505">
        <w:tc>
          <w:tcPr>
            <w:tcW w:w="2651" w:type="dxa"/>
            <w:vAlign w:val="center"/>
          </w:tcPr>
          <w:p w:rsidR="003B0BE9" w:rsidRPr="0096601B" w:rsidRDefault="003B0BE9" w:rsidP="00C13505">
            <w:pPr>
              <w:jc w:val="center"/>
              <w:rPr>
                <w:lang/>
              </w:rPr>
            </w:pPr>
            <w:r w:rsidRPr="0096601B">
              <w:rPr>
                <w:lang/>
              </w:rPr>
              <w:t xml:space="preserve">  Proizvod je namenjen</w:t>
            </w:r>
          </w:p>
        </w:tc>
        <w:tc>
          <w:tcPr>
            <w:tcW w:w="6322" w:type="dxa"/>
          </w:tcPr>
          <w:p w:rsidR="003B0BE9" w:rsidRPr="0096601B" w:rsidRDefault="00C13505" w:rsidP="003B0BE9">
            <w:pPr>
              <w:jc w:val="left"/>
              <w:rPr>
                <w:lang/>
              </w:rPr>
            </w:pPr>
            <w:r w:rsidRPr="0096601B">
              <w:rPr>
                <w:lang/>
              </w:rPr>
              <w:t>profesoru (školski režim) i korisnicima (standardni/školski režim)</w:t>
            </w:r>
          </w:p>
        </w:tc>
      </w:tr>
      <w:tr w:rsidR="003B0BE9" w:rsidRPr="0096601B" w:rsidTr="00C13505">
        <w:tc>
          <w:tcPr>
            <w:tcW w:w="2651" w:type="dxa"/>
            <w:vAlign w:val="center"/>
          </w:tcPr>
          <w:p w:rsidR="003B0BE9" w:rsidRPr="0096601B" w:rsidRDefault="00607E2C" w:rsidP="00A73AA9">
            <w:pPr>
              <w:jc w:val="center"/>
              <w:rPr>
                <w:lang/>
              </w:rPr>
            </w:pPr>
            <w:r w:rsidRPr="0096601B">
              <w:rPr>
                <w:lang/>
              </w:rPr>
              <w:t>Profesor/Korisnik</w:t>
            </w:r>
          </w:p>
        </w:tc>
        <w:tc>
          <w:tcPr>
            <w:tcW w:w="6322" w:type="dxa"/>
          </w:tcPr>
          <w:p w:rsidR="00607E2C" w:rsidRPr="0096601B" w:rsidRDefault="00607E2C" w:rsidP="00607E2C">
            <w:pPr>
              <w:jc w:val="left"/>
              <w:rPr>
                <w:color w:val="000000" w:themeColor="text1"/>
                <w:lang/>
              </w:rPr>
            </w:pPr>
            <w:r w:rsidRPr="0096601B">
              <w:rPr>
                <w:color w:val="000000" w:themeColor="text1"/>
                <w:lang/>
              </w:rPr>
              <w:t xml:space="preserve">Profesor </w:t>
            </w:r>
            <w:r w:rsidR="00C13505" w:rsidRPr="0096601B">
              <w:rPr>
                <w:color w:val="000000" w:themeColor="text1"/>
                <w:lang/>
              </w:rPr>
              <w:t>ima pristup svim funkcijama kojim aplikacija raspolaže, takođe ima i mogućnost sastavljanja domać</w:t>
            </w:r>
            <w:r w:rsidRPr="0096601B">
              <w:rPr>
                <w:color w:val="000000" w:themeColor="text1"/>
                <w:lang/>
              </w:rPr>
              <w:t xml:space="preserve">ih zadataka i testova. </w:t>
            </w:r>
          </w:p>
          <w:p w:rsidR="003B0BE9" w:rsidRPr="0096601B" w:rsidRDefault="00A73AA9" w:rsidP="00607E2C">
            <w:pPr>
              <w:jc w:val="left"/>
              <w:rPr>
                <w:lang/>
              </w:rPr>
            </w:pPr>
            <w:r w:rsidRPr="0096601B">
              <w:rPr>
                <w:lang/>
              </w:rPr>
              <w:t>Korisnici nastoje da nauče jezik.</w:t>
            </w:r>
          </w:p>
        </w:tc>
      </w:tr>
      <w:tr w:rsidR="003B0BE9" w:rsidRPr="0096601B" w:rsidTr="00C13505">
        <w:tc>
          <w:tcPr>
            <w:tcW w:w="2651" w:type="dxa"/>
            <w:vAlign w:val="center"/>
          </w:tcPr>
          <w:p w:rsidR="003B0BE9" w:rsidRPr="0096601B" w:rsidRDefault="003B0BE9" w:rsidP="00C13505">
            <w:pPr>
              <w:jc w:val="center"/>
              <w:rPr>
                <w:lang/>
              </w:rPr>
            </w:pPr>
            <w:r w:rsidRPr="0096601B">
              <w:rPr>
                <w:lang/>
              </w:rPr>
              <w:t>Proizvod je</w:t>
            </w:r>
          </w:p>
        </w:tc>
        <w:tc>
          <w:tcPr>
            <w:tcW w:w="6322" w:type="dxa"/>
          </w:tcPr>
          <w:p w:rsidR="003B0BE9" w:rsidRPr="0096601B" w:rsidRDefault="00C13505" w:rsidP="003B0BE9">
            <w:pPr>
              <w:jc w:val="left"/>
              <w:rPr>
                <w:lang/>
              </w:rPr>
            </w:pPr>
            <w:r w:rsidRPr="0096601B">
              <w:rPr>
                <w:lang/>
              </w:rPr>
              <w:t>desktop aplikacija</w:t>
            </w:r>
          </w:p>
        </w:tc>
      </w:tr>
      <w:tr w:rsidR="003B0BE9" w:rsidRPr="0096601B" w:rsidTr="00C13505">
        <w:tc>
          <w:tcPr>
            <w:tcW w:w="2651" w:type="dxa"/>
            <w:vAlign w:val="center"/>
          </w:tcPr>
          <w:p w:rsidR="003B0BE9" w:rsidRPr="0096601B" w:rsidRDefault="003B0BE9" w:rsidP="00C13505">
            <w:pPr>
              <w:jc w:val="center"/>
              <w:rPr>
                <w:lang/>
              </w:rPr>
            </w:pPr>
            <w:r w:rsidRPr="0096601B">
              <w:rPr>
                <w:lang/>
              </w:rPr>
              <w:t>Koja</w:t>
            </w:r>
          </w:p>
        </w:tc>
        <w:tc>
          <w:tcPr>
            <w:tcW w:w="6322" w:type="dxa"/>
          </w:tcPr>
          <w:p w:rsidR="003B0BE9" w:rsidRPr="0096601B" w:rsidRDefault="00C13505" w:rsidP="00C13505">
            <w:pPr>
              <w:jc w:val="left"/>
              <w:rPr>
                <w:lang/>
              </w:rPr>
            </w:pPr>
            <w:r w:rsidRPr="0096601B">
              <w:rPr>
                <w:lang/>
              </w:rPr>
              <w:t>omogućuje učenje engleskog jezika putem dva režima (standardni/školski režim).</w:t>
            </w:r>
          </w:p>
        </w:tc>
      </w:tr>
      <w:tr w:rsidR="003B0BE9" w:rsidRPr="0096601B" w:rsidTr="00C13505">
        <w:tc>
          <w:tcPr>
            <w:tcW w:w="2651" w:type="dxa"/>
            <w:vAlign w:val="center"/>
          </w:tcPr>
          <w:p w:rsidR="003B0BE9" w:rsidRPr="0096601B" w:rsidRDefault="003B0BE9" w:rsidP="00C13505">
            <w:pPr>
              <w:jc w:val="center"/>
              <w:rPr>
                <w:lang/>
              </w:rPr>
            </w:pPr>
            <w:r w:rsidRPr="0096601B">
              <w:rPr>
                <w:lang/>
              </w:rPr>
              <w:t>Za razliku od</w:t>
            </w:r>
          </w:p>
        </w:tc>
        <w:tc>
          <w:tcPr>
            <w:tcW w:w="6322" w:type="dxa"/>
          </w:tcPr>
          <w:p w:rsidR="003B0BE9" w:rsidRPr="0096601B" w:rsidRDefault="00C13505" w:rsidP="003B0BE9">
            <w:pPr>
              <w:jc w:val="left"/>
              <w:rPr>
                <w:lang/>
              </w:rPr>
            </w:pPr>
            <w:r w:rsidRPr="0096601B">
              <w:rPr>
                <w:lang/>
              </w:rPr>
              <w:t>postojećih aplikacije za učenje stranog jezika od samog početka</w:t>
            </w:r>
          </w:p>
        </w:tc>
      </w:tr>
      <w:tr w:rsidR="003B0BE9" w:rsidRPr="0096601B" w:rsidTr="00C13505">
        <w:tc>
          <w:tcPr>
            <w:tcW w:w="2651" w:type="dxa"/>
            <w:vAlign w:val="center"/>
          </w:tcPr>
          <w:p w:rsidR="003B0BE9" w:rsidRPr="0096601B" w:rsidRDefault="003B0BE9" w:rsidP="00C13505">
            <w:pPr>
              <w:jc w:val="center"/>
              <w:rPr>
                <w:lang/>
              </w:rPr>
            </w:pPr>
            <w:r w:rsidRPr="0096601B">
              <w:rPr>
                <w:lang/>
              </w:rPr>
              <w:t>Nas proizvod će</w:t>
            </w:r>
          </w:p>
        </w:tc>
        <w:tc>
          <w:tcPr>
            <w:tcW w:w="6322" w:type="dxa"/>
          </w:tcPr>
          <w:p w:rsidR="003B0BE9" w:rsidRPr="0096601B" w:rsidRDefault="00C13505" w:rsidP="003B0BE9">
            <w:pPr>
              <w:jc w:val="left"/>
              <w:rPr>
                <w:lang/>
              </w:rPr>
            </w:pPr>
            <w:r w:rsidRPr="0096601B">
              <w:rPr>
                <w:lang/>
              </w:rPr>
              <w:t>obezbediti korisnicima da, ukoliko žele, provere svoje znanje.</w:t>
            </w:r>
          </w:p>
        </w:tc>
      </w:tr>
    </w:tbl>
    <w:p w:rsidR="003B0BE9" w:rsidRPr="0096601B" w:rsidRDefault="00714AC0" w:rsidP="00C13505">
      <w:pPr>
        <w:pStyle w:val="Heading1"/>
        <w:rPr>
          <w:lang/>
        </w:rPr>
      </w:pPr>
      <w:bookmarkStart w:id="7" w:name="_Toc498520916"/>
      <w:r w:rsidRPr="0096601B">
        <w:rPr>
          <w:lang/>
        </w:rPr>
        <w:t>Opis korisnika</w:t>
      </w:r>
      <w:bookmarkEnd w:id="7"/>
    </w:p>
    <w:p w:rsidR="00714AC0" w:rsidRPr="0096601B" w:rsidRDefault="00714AC0" w:rsidP="00714AC0">
      <w:pPr>
        <w:ind w:left="360"/>
        <w:rPr>
          <w:lang/>
        </w:rPr>
      </w:pPr>
      <w:r w:rsidRPr="0096601B">
        <w:rPr>
          <w:lang/>
        </w:rPr>
        <w:t>U ovom odeljku opisani su korisnici LEA aplikacije. Postoje dva tipa korisnika:</w:t>
      </w:r>
    </w:p>
    <w:p w:rsidR="00714AC0" w:rsidRPr="0096601B" w:rsidRDefault="00714AC0" w:rsidP="00714AC0">
      <w:pPr>
        <w:pStyle w:val="ListParagraph"/>
        <w:numPr>
          <w:ilvl w:val="0"/>
          <w:numId w:val="7"/>
        </w:numPr>
        <w:rPr>
          <w:lang/>
        </w:rPr>
      </w:pPr>
      <w:r w:rsidRPr="0096601B">
        <w:rPr>
          <w:lang/>
        </w:rPr>
        <w:t>Profesor (Školski režim);</w:t>
      </w:r>
    </w:p>
    <w:p w:rsidR="00714AC0" w:rsidRPr="0096601B" w:rsidRDefault="00714AC0" w:rsidP="00714AC0">
      <w:pPr>
        <w:pStyle w:val="ListParagraph"/>
        <w:numPr>
          <w:ilvl w:val="0"/>
          <w:numId w:val="7"/>
        </w:numPr>
        <w:rPr>
          <w:lang/>
        </w:rPr>
      </w:pPr>
      <w:r w:rsidRPr="0096601B">
        <w:rPr>
          <w:lang/>
        </w:rPr>
        <w:t>Učenici (Standardni/Školski režim).</w:t>
      </w:r>
    </w:p>
    <w:p w:rsidR="00714AC0" w:rsidRPr="0096601B" w:rsidRDefault="00714AC0" w:rsidP="00714AC0">
      <w:pPr>
        <w:pStyle w:val="Heading2"/>
      </w:pPr>
      <w:bookmarkStart w:id="8" w:name="_Toc498520917"/>
      <w:r w:rsidRPr="0096601B">
        <w:t>Opis potencijalnog tržišta</w:t>
      </w:r>
      <w:bookmarkEnd w:id="8"/>
    </w:p>
    <w:p w:rsidR="00714AC0" w:rsidRPr="0096601B" w:rsidRDefault="00714AC0" w:rsidP="00714AC0">
      <w:pPr>
        <w:ind w:left="576"/>
        <w:rPr>
          <w:lang/>
        </w:rPr>
      </w:pPr>
      <w:r w:rsidRPr="0096601B">
        <w:rPr>
          <w:lang/>
        </w:rPr>
        <w:t xml:space="preserve">Potencijalni korisnici aplikacije su osobe koje, najpre, poseduju neko osnovno znanje rada na računaru i korisnici koji kod kuće poseduju personalne računare. </w:t>
      </w:r>
    </w:p>
    <w:p w:rsidR="00124357" w:rsidRPr="0096601B" w:rsidRDefault="00714AC0" w:rsidP="00714AC0">
      <w:pPr>
        <w:ind w:left="576"/>
        <w:rPr>
          <w:lang/>
        </w:rPr>
      </w:pPr>
      <w:r w:rsidRPr="0096601B">
        <w:rPr>
          <w:lang/>
        </w:rPr>
        <w:t xml:space="preserve">Aplikacija je namenjena i za profesore koji poseduju svoju privatnu školu engleskog jezika. </w:t>
      </w:r>
    </w:p>
    <w:p w:rsidR="00714AC0" w:rsidRPr="0096601B" w:rsidRDefault="00714AC0" w:rsidP="00714AC0">
      <w:pPr>
        <w:pStyle w:val="Heading2"/>
      </w:pPr>
      <w:bookmarkStart w:id="9" w:name="_Toc498520918"/>
      <w:r w:rsidRPr="0096601B">
        <w:t>Profil korisnika</w:t>
      </w:r>
      <w:bookmarkEnd w:id="9"/>
    </w:p>
    <w:p w:rsidR="00F43EEF" w:rsidRPr="0096601B" w:rsidRDefault="00F43EEF" w:rsidP="00896C57">
      <w:pPr>
        <w:ind w:left="576"/>
        <w:rPr>
          <w:b/>
          <w:lang/>
        </w:rPr>
      </w:pPr>
      <w:r w:rsidRPr="0096601B">
        <w:rPr>
          <w:b/>
          <w:lang/>
        </w:rPr>
        <w:t>Profesor</w:t>
      </w:r>
      <w:r w:rsidRPr="0096601B">
        <w:rPr>
          <w:lang/>
        </w:rPr>
        <w:t xml:space="preserve"> je zadužen za kreiranje i brisanje korisničkih naloga učenika škole, kreiranje domaćih zadataka i testova za proveru znanja učenika</w:t>
      </w:r>
      <w:r w:rsidR="00A64C59" w:rsidRPr="0096601B">
        <w:rPr>
          <w:lang/>
        </w:rPr>
        <w:t>, kao i</w:t>
      </w:r>
      <w:r w:rsidR="00E0164C" w:rsidRPr="0096601B">
        <w:rPr>
          <w:lang/>
        </w:rPr>
        <w:t xml:space="preserve"> praćenje napretka učenika</w:t>
      </w:r>
      <w:r w:rsidRPr="0096601B">
        <w:rPr>
          <w:lang/>
        </w:rPr>
        <w:t xml:space="preserve">. Profesor je osoba koja ima zvanje </w:t>
      </w:r>
      <w:r w:rsidR="00896C57" w:rsidRPr="0096601B">
        <w:rPr>
          <w:lang/>
        </w:rPr>
        <w:t>Diplomirano</w:t>
      </w:r>
      <w:r w:rsidR="00273585" w:rsidRPr="0096601B">
        <w:rPr>
          <w:lang/>
        </w:rPr>
        <w:t>g</w:t>
      </w:r>
      <w:r w:rsidRPr="0096601B">
        <w:rPr>
          <w:lang/>
        </w:rPr>
        <w:t xml:space="preserve"> filologa-Anglista</w:t>
      </w:r>
      <w:r w:rsidR="00896C57" w:rsidRPr="0096601B">
        <w:rPr>
          <w:lang/>
        </w:rPr>
        <w:t xml:space="preserve"> ili Master filologa</w:t>
      </w:r>
      <w:r w:rsidRPr="0096601B">
        <w:rPr>
          <w:lang/>
        </w:rPr>
        <w:t xml:space="preserve">. </w:t>
      </w:r>
    </w:p>
    <w:p w:rsidR="00124357" w:rsidRPr="0096601B" w:rsidRDefault="00896C57" w:rsidP="00714AC0">
      <w:pPr>
        <w:ind w:left="576"/>
        <w:rPr>
          <w:lang/>
        </w:rPr>
      </w:pPr>
      <w:r w:rsidRPr="0096601B">
        <w:rPr>
          <w:b/>
          <w:lang/>
        </w:rPr>
        <w:t xml:space="preserve">Učenik </w:t>
      </w:r>
      <w:r w:rsidRPr="0096601B">
        <w:rPr>
          <w:lang/>
        </w:rPr>
        <w:t>je osoba koja je zainteresovana za učenje engleskog jezika.</w:t>
      </w:r>
    </w:p>
    <w:p w:rsidR="00732FE5" w:rsidRPr="0096601B" w:rsidRDefault="00732FE5" w:rsidP="007B0405">
      <w:pPr>
        <w:ind w:left="578"/>
        <w:rPr>
          <w:lang/>
        </w:rPr>
      </w:pPr>
    </w:p>
    <w:p w:rsidR="00732FE5" w:rsidRPr="0096601B" w:rsidRDefault="00732FE5" w:rsidP="00732FE5">
      <w:pPr>
        <w:pStyle w:val="Heading2"/>
      </w:pPr>
      <w:bookmarkStart w:id="10" w:name="_Toc498520919"/>
      <w:r w:rsidRPr="0096601B">
        <w:t>Opis okruženja</w:t>
      </w:r>
      <w:bookmarkEnd w:id="10"/>
    </w:p>
    <w:p w:rsidR="007B0405" w:rsidRPr="0096601B" w:rsidRDefault="00124357" w:rsidP="007B0405">
      <w:pPr>
        <w:ind w:left="578"/>
        <w:rPr>
          <w:lang/>
        </w:rPr>
      </w:pPr>
      <w:r w:rsidRPr="0096601B">
        <w:rPr>
          <w:lang/>
        </w:rPr>
        <w:t>Ne postoje posebna ograničenja u pogledu okruženja.</w:t>
      </w:r>
    </w:p>
    <w:p w:rsidR="00896C57" w:rsidRPr="0096601B" w:rsidRDefault="007B0405" w:rsidP="007B0405">
      <w:pPr>
        <w:pStyle w:val="Heading1"/>
        <w:rPr>
          <w:lang/>
        </w:rPr>
      </w:pPr>
      <w:bookmarkStart w:id="11" w:name="_Toc498520920"/>
      <w:r w:rsidRPr="0096601B">
        <w:rPr>
          <w:lang/>
        </w:rPr>
        <w:lastRenderedPageBreak/>
        <w:t>O</w:t>
      </w:r>
      <w:r w:rsidR="00896C57" w:rsidRPr="0096601B">
        <w:rPr>
          <w:lang/>
        </w:rPr>
        <w:t>pis proizvoda</w:t>
      </w:r>
      <w:bookmarkEnd w:id="11"/>
    </w:p>
    <w:p w:rsidR="00896C57" w:rsidRPr="0096601B" w:rsidRDefault="00896C57" w:rsidP="00896C57">
      <w:pPr>
        <w:ind w:left="360"/>
        <w:rPr>
          <w:lang/>
        </w:rPr>
      </w:pPr>
      <w:r w:rsidRPr="0096601B">
        <w:rPr>
          <w:lang/>
        </w:rPr>
        <w:t>U ovom odeljku je dat pogled na osnovne mogućnosti LEA aplikacije, kontekst u kome sistem treba da funkcioniše i konfiguracija.</w:t>
      </w:r>
    </w:p>
    <w:p w:rsidR="00896C57" w:rsidRPr="0096601B" w:rsidRDefault="00896C57" w:rsidP="00896C57">
      <w:pPr>
        <w:pStyle w:val="Heading2"/>
      </w:pPr>
      <w:bookmarkStart w:id="12" w:name="_Toc498520921"/>
      <w:r w:rsidRPr="0096601B">
        <w:t>Perspektiva proizv</w:t>
      </w:r>
      <w:bookmarkStart w:id="13" w:name="_GoBack"/>
      <w:bookmarkEnd w:id="13"/>
      <w:r w:rsidRPr="0096601B">
        <w:t>oda</w:t>
      </w:r>
      <w:bookmarkEnd w:id="12"/>
    </w:p>
    <w:p w:rsidR="00E4656B" w:rsidRPr="0096601B" w:rsidRDefault="00E4656B" w:rsidP="00E4656B">
      <w:pPr>
        <w:ind w:left="576"/>
        <w:rPr>
          <w:lang/>
        </w:rPr>
      </w:pPr>
      <w:r w:rsidRPr="0096601B">
        <w:rPr>
          <w:lang/>
        </w:rPr>
        <w:t>LEA aplikacija će koristiti sopstvenu bazu podataka u kojoj će biti sačuvane informacije o k</w:t>
      </w:r>
      <w:r w:rsidR="0096601B" w:rsidRPr="0096601B">
        <w:rPr>
          <w:lang/>
        </w:rPr>
        <w:t>orisniku kao i</w:t>
      </w:r>
      <w:r w:rsidRPr="0096601B">
        <w:rPr>
          <w:lang/>
        </w:rPr>
        <w:t xml:space="preserve"> sadržaj aplikacije. Dijagram koji pokazuje kontekst rada aplikacije dat je na slici 1. Aplikacija, pošto se piše na java programskom jeziku, pokretanje se klasično vrši duplim klikom na odgovarajuću .jar datoteku. </w:t>
      </w:r>
      <w:r w:rsidR="00124357" w:rsidRPr="0096601B">
        <w:rPr>
          <w:lang/>
        </w:rPr>
        <w:t xml:space="preserve">Pri izboru tehnologije potrebno je voditi računa da aplikacija može raditi samo na Windows platformi. </w:t>
      </w:r>
    </w:p>
    <w:p w:rsidR="00124357" w:rsidRPr="0096601B" w:rsidRDefault="00124357" w:rsidP="00E4656B">
      <w:pPr>
        <w:ind w:left="576"/>
        <w:rPr>
          <w:lang/>
        </w:rPr>
      </w:pPr>
    </w:p>
    <w:p w:rsidR="00610E59" w:rsidRPr="0096601B" w:rsidRDefault="003F283B" w:rsidP="00610E59">
      <w:pPr>
        <w:ind w:left="567" w:firstLine="9"/>
        <w:rPr>
          <w:lang/>
        </w:rPr>
      </w:pPr>
      <w:r w:rsidRPr="003F283B">
        <w:rPr>
          <w:noProof/>
          <w:lang/>
        </w:rPr>
        <w:pict>
          <v:shapetype id="_x0000_t202" coordsize="21600,21600" o:spt="202" path="m,l,21600r21600,l21600,xe">
            <v:stroke joinstyle="miter"/>
            <v:path gradientshapeok="t" o:connecttype="rect"/>
          </v:shapetype>
          <v:shape id="Text Box 7" o:spid="_x0000_s1026" type="#_x0000_t202" style="position:absolute;left:0;text-align:left;margin-left:340.5pt;margin-top:16.65pt;width:99.75pt;height:69.75pt;z-index:2516623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" fillcolor="white [3201]" strokeweight=".5pt">
            <v:textbox>
              <w:txbxContent>
                <w:p w:rsidR="000F3133" w:rsidRDefault="000F3133">
                  <w:pPr>
                    <w:rPr>
                      <w:lang/>
                    </w:rPr>
                  </w:pPr>
                </w:p>
                <w:p w:rsidR="000F3133" w:rsidRPr="00E4656B" w:rsidRDefault="000F3133">
                  <w:pPr>
                    <w:rPr>
                      <w:lang/>
                    </w:rPr>
                  </w:pPr>
                  <w:r>
                    <w:rPr>
                      <w:lang/>
                    </w:rPr>
                    <w:t xml:space="preserve">         DBMS</w:t>
                  </w:r>
                </w:p>
              </w:txbxContent>
            </v:textbox>
          </v:shape>
        </w:pict>
      </w:r>
      <w:r w:rsidRPr="003F283B">
        <w:rPr>
          <w:noProof/>
          <w:lang/>
        </w:rPr>
        <w:pict>
          <v:shape id="Text Box 3" o:spid="_x0000_s1027" type="#_x0000_t202" style="position:absolute;left:0;text-align:left;margin-left:30pt;margin-top:9.9pt;width:171.75pt;height:76.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" fillcolor="white [3201]" strokeweight=".5pt">
            <v:textbox>
              <w:txbxContent>
                <w:p w:rsidR="000F3133" w:rsidRPr="00A64C59" w:rsidRDefault="000F3133">
                  <w:pPr>
                    <w:rPr>
                      <w:lang/>
                    </w:rPr>
                  </w:pPr>
                  <w:r w:rsidRPr="00A64C59">
                    <w:rPr>
                      <w:lang/>
                    </w:rPr>
                    <w:t xml:space="preserve">LEA korisnici </w:t>
                  </w:r>
                </w:p>
                <w:p w:rsidR="000F3133" w:rsidRPr="00A64C59" w:rsidRDefault="000F3133" w:rsidP="00610E59">
                  <w:pPr>
                    <w:pStyle w:val="ListParagraph"/>
                    <w:numPr>
                      <w:ilvl w:val="0"/>
                      <w:numId w:val="10"/>
                    </w:numPr>
                    <w:rPr>
                      <w:lang/>
                    </w:rPr>
                  </w:pPr>
                  <w:r w:rsidRPr="00A64C59">
                    <w:rPr>
                      <w:lang/>
                    </w:rPr>
                    <w:t>Korisnik</w:t>
                  </w:r>
                </w:p>
                <w:p w:rsidR="000F3133" w:rsidRPr="00A64C59" w:rsidRDefault="000F3133" w:rsidP="00610E59">
                  <w:pPr>
                    <w:pStyle w:val="ListParagraph"/>
                    <w:numPr>
                      <w:ilvl w:val="0"/>
                      <w:numId w:val="10"/>
                    </w:numPr>
                    <w:rPr>
                      <w:lang/>
                    </w:rPr>
                  </w:pPr>
                  <w:r w:rsidRPr="00A64C59">
                    <w:rPr>
                      <w:lang/>
                    </w:rPr>
                    <w:t>Profesor (Školski režim)</w:t>
                  </w:r>
                </w:p>
                <w:p w:rsidR="000F3133" w:rsidRDefault="000F3133"/>
              </w:txbxContent>
            </v:textbox>
          </v:shape>
        </w:pict>
      </w:r>
    </w:p>
    <w:p w:rsidR="00610E59" w:rsidRPr="0096601B" w:rsidRDefault="00610E59" w:rsidP="00610E59">
      <w:pPr>
        <w:ind w:left="567" w:firstLine="9"/>
        <w:rPr>
          <w:lang/>
        </w:rPr>
      </w:pPr>
    </w:p>
    <w:p w:rsidR="00610E59" w:rsidRPr="0096601B" w:rsidRDefault="00610E59" w:rsidP="00610E59">
      <w:pPr>
        <w:ind w:left="567" w:firstLine="9"/>
        <w:rPr>
          <w:lang/>
        </w:rPr>
      </w:pPr>
    </w:p>
    <w:p w:rsidR="00610E59" w:rsidRPr="0096601B" w:rsidRDefault="00610E59" w:rsidP="00610E59">
      <w:pPr>
        <w:ind w:left="567" w:firstLine="9"/>
        <w:rPr>
          <w:lang/>
        </w:rPr>
      </w:pPr>
    </w:p>
    <w:p w:rsidR="00610E59" w:rsidRPr="0096601B" w:rsidRDefault="003F283B" w:rsidP="00610E59">
      <w:pPr>
        <w:ind w:left="567" w:firstLine="9"/>
        <w:rPr>
          <w:lang/>
        </w:rPr>
      </w:pPr>
      <w:r w:rsidRPr="003F283B">
        <w:rPr>
          <w:noProof/>
          <w:lang/>
        </w:rPr>
        <w:pict>
          <v:shapetype id="_x0000_t32" coordsize="21600,21600" o:spt="32" o:oned="t" path="m,l21600,21600e" filled="f">
            <v:path arrowok="t" fillok="f" o:connecttype="none"/>
            <o:lock v:ext="edit" shapetype="t"/>
          </v:shapetype>
          <v:shape id="Straight Arrow Connector 9" o:spid="_x0000_s1032" type="#_x0000_t32" style="position:absolute;left:0;text-align:left;margin-left:314.25pt;margin-top:6.9pt;width:68.25pt;height:60pt;flip: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" strokecolor="black [3040]">
            <v:stroke startarrow="open" endarrow="open"/>
          </v:shape>
        </w:pict>
      </w:r>
      <w:r w:rsidRPr="003F283B">
        <w:rPr>
          <w:noProof/>
          <w:lang/>
        </w:rPr>
        <w:pict>
          <v:shape id="Straight Arrow Connector 8" o:spid="_x0000_s1031" type="#_x0000_t32" style="position:absolute;left:0;text-align:left;margin-left:135pt;margin-top:6.9pt;width:57.75pt;height:60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" strokecolor="black [3040]">
            <v:stroke startarrow="open" endarrow="open"/>
          </v:shape>
        </w:pict>
      </w:r>
      <w:r w:rsidRPr="003F283B">
        <w:rPr>
          <w:noProof/>
          <w:lang/>
        </w:rPr>
        <w:pict>
          <v:oval id="Oval 5" o:spid="_x0000_s1030" style="position:absolute;left:0;text-align:left;margin-left:192.75pt;margin-top:6.9pt;width:121.5pt;height:121.5pt;z-index:-2516551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" fillcolor="white [3201]" strokecolor="black [3213]" strokeweight="2pt"/>
        </w:pict>
      </w:r>
    </w:p>
    <w:p w:rsidR="00610E59" w:rsidRPr="0096601B" w:rsidRDefault="00610E59" w:rsidP="00610E59">
      <w:pPr>
        <w:ind w:left="567" w:firstLine="9"/>
        <w:rPr>
          <w:lang/>
        </w:rPr>
      </w:pPr>
    </w:p>
    <w:p w:rsidR="00610E59" w:rsidRPr="0096601B" w:rsidRDefault="003F283B" w:rsidP="00610E59">
      <w:pPr>
        <w:ind w:left="567" w:firstLine="9"/>
        <w:rPr>
          <w:lang/>
        </w:rPr>
      </w:pPr>
      <w:r w:rsidRPr="003F283B">
        <w:rPr>
          <w:noProof/>
          <w:lang/>
        </w:rPr>
        <w:pict>
          <v:shape id="Text Box 4" o:spid="_x0000_s1028" type="#_x0000_t202" style="position:absolute;left:0;text-align:left;margin-left:206.25pt;margin-top:13.65pt;width:102pt;height:32.2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" fillcolor="white [3201]" strokecolor="white [3212]" strokeweight=".5pt">
            <v:textbox>
              <w:txbxContent>
                <w:p w:rsidR="000F3133" w:rsidRPr="00610E59" w:rsidRDefault="000F3133" w:rsidP="00610E59">
                  <w:pPr>
                    <w:rPr>
                      <w:lang/>
                    </w:rPr>
                  </w:pPr>
                  <w:r>
                    <w:rPr>
                      <w:lang/>
                    </w:rPr>
                    <w:t>LEA    Aplikacija</w:t>
                  </w:r>
                </w:p>
              </w:txbxContent>
            </v:textbox>
          </v:shape>
        </w:pict>
      </w:r>
    </w:p>
    <w:p w:rsidR="00610E59" w:rsidRPr="0096601B" w:rsidRDefault="00610E59" w:rsidP="00610E59">
      <w:pPr>
        <w:ind w:left="567" w:firstLine="9"/>
        <w:rPr>
          <w:lang/>
        </w:rPr>
      </w:pPr>
    </w:p>
    <w:p w:rsidR="00610E59" w:rsidRPr="0096601B" w:rsidRDefault="00610E59" w:rsidP="00610E59">
      <w:pPr>
        <w:ind w:left="567" w:firstLine="9"/>
        <w:rPr>
          <w:lang/>
        </w:rPr>
      </w:pPr>
    </w:p>
    <w:p w:rsidR="00610E59" w:rsidRPr="0096601B" w:rsidRDefault="003F283B" w:rsidP="00610E59">
      <w:pPr>
        <w:ind w:left="567" w:firstLine="9"/>
        <w:rPr>
          <w:lang/>
        </w:rPr>
      </w:pPr>
      <w:r w:rsidRPr="003F283B">
        <w:rPr>
          <w:noProof/>
          <w:lang/>
        </w:rPr>
        <w:pict>
          <v:shape id="Text Box 1" o:spid="_x0000_s1029" type="#_x0000_t202" style="position:absolute;left:0;text-align:left;margin-left:173.3pt;margin-top:69.4pt;width:165pt;height:.05pt;z-index:25166643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" stroked="f">
            <v:textbox style="mso-fit-shape-to-text:t" inset="0,0,0,0">
              <w:txbxContent>
                <w:p w:rsidR="000F3133" w:rsidRPr="00A64C59" w:rsidRDefault="000F3133" w:rsidP="00E4656B">
                  <w:pPr>
                    <w:pStyle w:val="Caption"/>
                    <w:rPr>
                      <w:noProof/>
                      <w:color w:val="000000" w:themeColor="text1"/>
                      <w:sz w:val="32"/>
                      <w:lang/>
                    </w:rPr>
                  </w:pPr>
                  <w:r w:rsidRPr="00A64C59">
                    <w:rPr>
                      <w:color w:val="000000" w:themeColor="text1"/>
                      <w:sz w:val="22"/>
                      <w:lang/>
                    </w:rPr>
                    <w:t xml:space="preserve">Slika </w:t>
                  </w:r>
                  <w:r w:rsidR="003F283B" w:rsidRPr="00A64C59">
                    <w:rPr>
                      <w:color w:val="000000" w:themeColor="text1"/>
                      <w:sz w:val="22"/>
                      <w:lang/>
                    </w:rPr>
                    <w:fldChar w:fldCharType="begin"/>
                  </w:r>
                  <w:r w:rsidRPr="00A64C59">
                    <w:rPr>
                      <w:color w:val="000000" w:themeColor="text1"/>
                      <w:sz w:val="22"/>
                      <w:lang/>
                    </w:rPr>
                    <w:instrText xml:space="preserve"> SEQ Slika \* ARABIC </w:instrText>
                  </w:r>
                  <w:r w:rsidR="003F283B" w:rsidRPr="00A64C59">
                    <w:rPr>
                      <w:color w:val="000000" w:themeColor="text1"/>
                      <w:sz w:val="22"/>
                      <w:lang/>
                    </w:rPr>
                    <w:fldChar w:fldCharType="separate"/>
                  </w:r>
                  <w:r w:rsidRPr="00A64C59">
                    <w:rPr>
                      <w:noProof/>
                      <w:color w:val="000000" w:themeColor="text1"/>
                      <w:sz w:val="22"/>
                      <w:lang/>
                    </w:rPr>
                    <w:t>1</w:t>
                  </w:r>
                  <w:r w:rsidR="003F283B" w:rsidRPr="00A64C59">
                    <w:rPr>
                      <w:color w:val="000000" w:themeColor="text1"/>
                      <w:sz w:val="22"/>
                      <w:lang/>
                    </w:rPr>
                    <w:fldChar w:fldCharType="end"/>
                  </w:r>
                  <w:r w:rsidRPr="00A64C59">
                    <w:rPr>
                      <w:color w:val="000000" w:themeColor="text1"/>
                      <w:sz w:val="22"/>
                      <w:lang/>
                    </w:rPr>
                    <w:t>. Kontekst sistema LEA</w:t>
                  </w:r>
                </w:p>
              </w:txbxContent>
            </v:textbox>
          </v:shape>
        </w:pict>
      </w:r>
    </w:p>
    <w:p w:rsidR="00E4656B" w:rsidRPr="0096601B" w:rsidRDefault="00E4656B" w:rsidP="00E4656B">
      <w:pPr>
        <w:pStyle w:val="Heading2"/>
        <w:numPr>
          <w:ilvl w:val="0"/>
          <w:numId w:val="0"/>
        </w:numPr>
        <w:ind w:left="576"/>
      </w:pPr>
    </w:p>
    <w:p w:rsidR="00C22182" w:rsidRPr="0096601B" w:rsidRDefault="00C22182" w:rsidP="00C22182">
      <w:pPr>
        <w:pStyle w:val="Heading2"/>
        <w:numPr>
          <w:ilvl w:val="0"/>
          <w:numId w:val="0"/>
        </w:numPr>
      </w:pPr>
    </w:p>
    <w:p w:rsidR="00C22182" w:rsidRPr="0096601B" w:rsidRDefault="00C22182" w:rsidP="00C22182">
      <w:pPr>
        <w:pStyle w:val="Heading2"/>
        <w:numPr>
          <w:ilvl w:val="0"/>
          <w:numId w:val="0"/>
        </w:numPr>
        <w:ind w:left="578"/>
      </w:pPr>
    </w:p>
    <w:p w:rsidR="00896C57" w:rsidRPr="0096601B" w:rsidRDefault="00896C57" w:rsidP="00C22182">
      <w:pPr>
        <w:pStyle w:val="Heading2"/>
      </w:pPr>
      <w:bookmarkStart w:id="14" w:name="_Toc498520922"/>
      <w:r w:rsidRPr="0096601B">
        <w:t>Pregled mogućnosti</w:t>
      </w:r>
      <w:bookmarkEnd w:id="14"/>
    </w:p>
    <w:p w:rsidR="00124357" w:rsidRPr="0096601B" w:rsidRDefault="00124357" w:rsidP="00124357">
      <w:pPr>
        <w:ind w:left="576"/>
        <w:rPr>
          <w:lang/>
        </w:rPr>
      </w:pPr>
      <w:r w:rsidRPr="0096601B">
        <w:rPr>
          <w:lang/>
        </w:rPr>
        <w:t xml:space="preserve">Tabela prikazana u ovom odeljku identifikuje osnovne mogućnosti LEA aplikacije u pogledu prednosti koje nudi </w:t>
      </w:r>
      <w:r w:rsidR="00A64C59" w:rsidRPr="0096601B">
        <w:rPr>
          <w:lang/>
        </w:rPr>
        <w:t>i</w:t>
      </w:r>
      <w:r w:rsidRPr="0096601B">
        <w:rPr>
          <w:lang/>
        </w:rPr>
        <w:t xml:space="preserve"> funkcionalnosti koje te prednosti ostvaraju. Dodatni opis funkcionalnih zahteva je dat u odeljku 7 ovog dokumenta.</w:t>
      </w:r>
    </w:p>
    <w:p w:rsidR="002D1D51" w:rsidRPr="0096601B" w:rsidRDefault="002D1D51" w:rsidP="00124357">
      <w:pPr>
        <w:ind w:left="576"/>
        <w:rPr>
          <w:lang/>
        </w:rPr>
      </w:pPr>
    </w:p>
    <w:tbl>
      <w:tblPr>
        <w:tblStyle w:val="TableGrid"/>
        <w:tblW w:w="0" w:type="auto"/>
        <w:tblInd w:w="576" w:type="dxa"/>
        <w:tblLook w:val="04A0"/>
      </w:tblPr>
      <w:tblGrid>
        <w:gridCol w:w="4477"/>
        <w:gridCol w:w="4496"/>
      </w:tblGrid>
      <w:tr w:rsidR="001B7465" w:rsidRPr="0096601B" w:rsidTr="00124357">
        <w:tc>
          <w:tcPr>
            <w:tcW w:w="4774" w:type="dxa"/>
          </w:tcPr>
          <w:p w:rsidR="00124357" w:rsidRPr="0096601B" w:rsidRDefault="00124357" w:rsidP="007B0405">
            <w:pPr>
              <w:jc w:val="left"/>
              <w:rPr>
                <w:b/>
                <w:lang/>
              </w:rPr>
            </w:pPr>
            <w:r w:rsidRPr="0096601B">
              <w:rPr>
                <w:b/>
                <w:lang/>
              </w:rPr>
              <w:t>Prednosti</w:t>
            </w:r>
          </w:p>
        </w:tc>
        <w:tc>
          <w:tcPr>
            <w:tcW w:w="4775" w:type="dxa"/>
          </w:tcPr>
          <w:p w:rsidR="00124357" w:rsidRPr="0096601B" w:rsidRDefault="002D1D51" w:rsidP="007B0405">
            <w:pPr>
              <w:jc w:val="left"/>
              <w:rPr>
                <w:b/>
                <w:lang/>
              </w:rPr>
            </w:pPr>
            <w:r w:rsidRPr="0096601B">
              <w:rPr>
                <w:b/>
                <w:lang/>
              </w:rPr>
              <w:t>Funkcionalnosti</w:t>
            </w:r>
          </w:p>
        </w:tc>
      </w:tr>
      <w:tr w:rsidR="001B7465" w:rsidRPr="0096601B" w:rsidTr="00124357">
        <w:tc>
          <w:tcPr>
            <w:tcW w:w="4774" w:type="dxa"/>
          </w:tcPr>
          <w:p w:rsidR="00124357" w:rsidRPr="0096601B" w:rsidRDefault="002D1D51" w:rsidP="007B0405">
            <w:pPr>
              <w:jc w:val="left"/>
              <w:rPr>
                <w:lang/>
              </w:rPr>
            </w:pPr>
            <w:r w:rsidRPr="0096601B">
              <w:rPr>
                <w:lang/>
              </w:rPr>
              <w:t>Dvojezična podrška</w:t>
            </w:r>
          </w:p>
        </w:tc>
        <w:tc>
          <w:tcPr>
            <w:tcW w:w="4775" w:type="dxa"/>
          </w:tcPr>
          <w:p w:rsidR="00124357" w:rsidRPr="0096601B" w:rsidRDefault="002D1D51" w:rsidP="007B0405">
            <w:pPr>
              <w:jc w:val="left"/>
              <w:rPr>
                <w:lang/>
              </w:rPr>
            </w:pPr>
            <w:r w:rsidRPr="0096601B">
              <w:rPr>
                <w:lang/>
              </w:rPr>
              <w:t>Prikaz sadržaja na srpskom ili engleskom jeziku.</w:t>
            </w:r>
          </w:p>
        </w:tc>
      </w:tr>
      <w:tr w:rsidR="001B7465" w:rsidRPr="0096601B" w:rsidTr="00124357">
        <w:tc>
          <w:tcPr>
            <w:tcW w:w="4774" w:type="dxa"/>
          </w:tcPr>
          <w:p w:rsidR="00124357" w:rsidRPr="0096601B" w:rsidRDefault="001B7465" w:rsidP="007B0405">
            <w:pPr>
              <w:jc w:val="left"/>
              <w:rPr>
                <w:lang/>
              </w:rPr>
            </w:pPr>
            <w:r w:rsidRPr="0096601B">
              <w:rPr>
                <w:lang/>
              </w:rPr>
              <w:t xml:space="preserve">Konzistentnost prikaza podataka o učenicima (Školski režima). </w:t>
            </w:r>
          </w:p>
        </w:tc>
        <w:tc>
          <w:tcPr>
            <w:tcW w:w="4775" w:type="dxa"/>
          </w:tcPr>
          <w:p w:rsidR="002D1D51" w:rsidRPr="0096601B" w:rsidRDefault="001B7465" w:rsidP="0096601B">
            <w:pPr>
              <w:jc w:val="left"/>
              <w:rPr>
                <w:lang/>
              </w:rPr>
            </w:pPr>
            <w:r w:rsidRPr="0096601B">
              <w:rPr>
                <w:lang/>
              </w:rPr>
              <w:t xml:space="preserve">Kreiranje </w:t>
            </w:r>
            <w:r w:rsidR="0096601B" w:rsidRPr="0096601B">
              <w:rPr>
                <w:lang/>
              </w:rPr>
              <w:t>i</w:t>
            </w:r>
            <w:r w:rsidRPr="0096601B">
              <w:rPr>
                <w:lang/>
              </w:rPr>
              <w:t xml:space="preserve"> brisanje korisničkih naloga učenika. </w:t>
            </w:r>
          </w:p>
        </w:tc>
      </w:tr>
      <w:tr w:rsidR="001B7465" w:rsidRPr="0096601B" w:rsidTr="00124357">
        <w:tc>
          <w:tcPr>
            <w:tcW w:w="4774" w:type="dxa"/>
          </w:tcPr>
          <w:p w:rsidR="00124357" w:rsidRPr="0096601B" w:rsidRDefault="001B7465" w:rsidP="007B0405">
            <w:pPr>
              <w:jc w:val="left"/>
              <w:rPr>
                <w:lang/>
              </w:rPr>
            </w:pPr>
            <w:r w:rsidRPr="0096601B">
              <w:rPr>
                <w:lang/>
              </w:rPr>
              <w:t>Provera znanja učenika</w:t>
            </w:r>
          </w:p>
        </w:tc>
        <w:tc>
          <w:tcPr>
            <w:tcW w:w="4775" w:type="dxa"/>
          </w:tcPr>
          <w:p w:rsidR="007B0405" w:rsidRPr="0096601B" w:rsidRDefault="001B7465" w:rsidP="0096601B">
            <w:pPr>
              <w:jc w:val="left"/>
              <w:rPr>
                <w:lang/>
              </w:rPr>
            </w:pPr>
            <w:r w:rsidRPr="0096601B">
              <w:rPr>
                <w:lang/>
              </w:rPr>
              <w:t xml:space="preserve">Profesor ima mogućnost da kreira domaće </w:t>
            </w:r>
            <w:r w:rsidRPr="0096601B">
              <w:rPr>
                <w:lang/>
              </w:rPr>
              <w:lastRenderedPageBreak/>
              <w:t xml:space="preserve">zadatke </w:t>
            </w:r>
            <w:r w:rsidR="0096601B" w:rsidRPr="0096601B">
              <w:rPr>
                <w:lang/>
              </w:rPr>
              <w:t>i</w:t>
            </w:r>
            <w:r w:rsidRPr="0096601B">
              <w:rPr>
                <w:lang/>
              </w:rPr>
              <w:t xml:space="preserve"> testove kako bi proverio znanje učenika.</w:t>
            </w:r>
          </w:p>
        </w:tc>
      </w:tr>
      <w:tr w:rsidR="001B7465" w:rsidRPr="0096601B" w:rsidTr="00124357">
        <w:tc>
          <w:tcPr>
            <w:tcW w:w="4774" w:type="dxa"/>
          </w:tcPr>
          <w:p w:rsidR="00124357" w:rsidRPr="0096601B" w:rsidRDefault="007B0405" w:rsidP="007B0405">
            <w:pPr>
              <w:jc w:val="left"/>
              <w:rPr>
                <w:lang/>
              </w:rPr>
            </w:pPr>
            <w:r w:rsidRPr="0096601B">
              <w:rPr>
                <w:lang/>
              </w:rPr>
              <w:lastRenderedPageBreak/>
              <w:t>Praćenje napretka</w:t>
            </w:r>
          </w:p>
        </w:tc>
        <w:tc>
          <w:tcPr>
            <w:tcW w:w="4775" w:type="dxa"/>
          </w:tcPr>
          <w:p w:rsidR="007B0405" w:rsidRPr="0096601B" w:rsidRDefault="007B0405" w:rsidP="007B0405">
            <w:pPr>
              <w:jc w:val="left"/>
              <w:rPr>
                <w:lang/>
              </w:rPr>
            </w:pPr>
            <w:r w:rsidRPr="0096601B">
              <w:rPr>
                <w:lang/>
              </w:rPr>
              <w:t>Profesor će biti u stanju da prati napredak učenika.</w:t>
            </w:r>
          </w:p>
        </w:tc>
      </w:tr>
      <w:tr w:rsidR="001B7465" w:rsidRPr="0096601B" w:rsidTr="00124357">
        <w:tc>
          <w:tcPr>
            <w:tcW w:w="4774" w:type="dxa"/>
          </w:tcPr>
          <w:p w:rsidR="00124357" w:rsidRPr="0096601B" w:rsidRDefault="007B0405" w:rsidP="007B0405">
            <w:pPr>
              <w:jc w:val="left"/>
              <w:rPr>
                <w:lang/>
              </w:rPr>
            </w:pPr>
            <w:r w:rsidRPr="0096601B">
              <w:rPr>
                <w:lang/>
              </w:rPr>
              <w:t>Praćenje sopstvenog napretka</w:t>
            </w:r>
          </w:p>
        </w:tc>
        <w:tc>
          <w:tcPr>
            <w:tcW w:w="4775" w:type="dxa"/>
          </w:tcPr>
          <w:p w:rsidR="00124357" w:rsidRPr="0096601B" w:rsidRDefault="007B0405" w:rsidP="007B0405">
            <w:pPr>
              <w:jc w:val="left"/>
              <w:rPr>
                <w:lang/>
              </w:rPr>
            </w:pPr>
            <w:r w:rsidRPr="0096601B">
              <w:rPr>
                <w:lang/>
              </w:rPr>
              <w:t>Učenicima je omogućeno da prate sopstveni napredak.</w:t>
            </w:r>
          </w:p>
        </w:tc>
      </w:tr>
    </w:tbl>
    <w:p w:rsidR="00124357" w:rsidRPr="0096601B" w:rsidRDefault="00124357" w:rsidP="00124357">
      <w:pPr>
        <w:ind w:left="576"/>
        <w:rPr>
          <w:lang/>
        </w:rPr>
      </w:pPr>
    </w:p>
    <w:p w:rsidR="00E4656B" w:rsidRPr="0096601B" w:rsidRDefault="00E4656B" w:rsidP="00E4656B">
      <w:pPr>
        <w:ind w:left="576"/>
        <w:rPr>
          <w:lang/>
        </w:rPr>
      </w:pPr>
    </w:p>
    <w:p w:rsidR="00896C57" w:rsidRPr="0096601B" w:rsidRDefault="00896C57" w:rsidP="00896C57">
      <w:pPr>
        <w:pStyle w:val="Heading2"/>
      </w:pPr>
      <w:bookmarkStart w:id="15" w:name="_Toc498520923"/>
      <w:r w:rsidRPr="0096601B">
        <w:t>Pretpostavke i zavisnosti</w:t>
      </w:r>
      <w:bookmarkEnd w:id="15"/>
    </w:p>
    <w:p w:rsidR="00607E2C" w:rsidRPr="0096601B" w:rsidRDefault="00607E2C" w:rsidP="00607E2C">
      <w:pPr>
        <w:ind w:left="578"/>
        <w:rPr>
          <w:lang/>
        </w:rPr>
      </w:pPr>
      <w:r w:rsidRPr="0096601B">
        <w:rPr>
          <w:lang/>
        </w:rPr>
        <w:t>LEA aplikacija, kao desktop aplikacija, je zavisna od:</w:t>
      </w:r>
    </w:p>
    <w:p w:rsidR="00607E2C" w:rsidRPr="0096601B" w:rsidRDefault="00607E2C" w:rsidP="00607E2C">
      <w:pPr>
        <w:pStyle w:val="ListParagraph"/>
        <w:numPr>
          <w:ilvl w:val="0"/>
          <w:numId w:val="12"/>
        </w:numPr>
        <w:rPr>
          <w:lang/>
        </w:rPr>
      </w:pPr>
      <w:r w:rsidRPr="0096601B">
        <w:rPr>
          <w:lang/>
        </w:rPr>
        <w:t>Podrška operativnog sistema Windows;</w:t>
      </w:r>
    </w:p>
    <w:p w:rsidR="00607E2C" w:rsidRPr="0096601B" w:rsidRDefault="00607E2C" w:rsidP="00607E2C">
      <w:pPr>
        <w:pStyle w:val="ListParagraph"/>
        <w:numPr>
          <w:ilvl w:val="0"/>
          <w:numId w:val="12"/>
        </w:numPr>
        <w:rPr>
          <w:lang/>
        </w:rPr>
      </w:pPr>
      <w:r w:rsidRPr="0096601B">
        <w:rPr>
          <w:lang/>
        </w:rPr>
        <w:t>Podrška DBMS-a za Windows platformu.</w:t>
      </w:r>
    </w:p>
    <w:p w:rsidR="00896C57" w:rsidRPr="0096601B" w:rsidRDefault="00896C57" w:rsidP="00896C57">
      <w:pPr>
        <w:pStyle w:val="Heading2"/>
      </w:pPr>
      <w:bookmarkStart w:id="16" w:name="_Toc498520924"/>
      <w:r w:rsidRPr="0096601B">
        <w:t>Cena</w:t>
      </w:r>
      <w:bookmarkEnd w:id="16"/>
    </w:p>
    <w:p w:rsidR="007B0405" w:rsidRPr="0096601B" w:rsidRDefault="007B0405" w:rsidP="007B0405">
      <w:pPr>
        <w:ind w:left="578"/>
        <w:rPr>
          <w:lang/>
        </w:rPr>
      </w:pPr>
      <w:r w:rsidRPr="0096601B">
        <w:rPr>
          <w:lang/>
        </w:rPr>
        <w:t xml:space="preserve">Zbog ograničenja u pogledu budžeta, cena razvoja aplikacije ne sme da premaši sumu od 250.000 dinara. </w:t>
      </w:r>
    </w:p>
    <w:p w:rsidR="00896C57" w:rsidRPr="0096601B" w:rsidRDefault="00896C57" w:rsidP="00896C57">
      <w:pPr>
        <w:pStyle w:val="Heading2"/>
      </w:pPr>
      <w:bookmarkStart w:id="17" w:name="_Toc498520925"/>
      <w:r w:rsidRPr="0096601B">
        <w:t>Licenciranje i instalacija</w:t>
      </w:r>
      <w:bookmarkEnd w:id="17"/>
    </w:p>
    <w:p w:rsidR="00C22182" w:rsidRPr="0096601B" w:rsidRDefault="00607E2C" w:rsidP="00C22182">
      <w:pPr>
        <w:ind w:left="578"/>
        <w:jc w:val="left"/>
        <w:rPr>
          <w:lang/>
        </w:rPr>
      </w:pPr>
      <w:r w:rsidRPr="0096601B">
        <w:rPr>
          <w:lang/>
        </w:rPr>
        <w:t xml:space="preserve">Aplikacije ne sme da se distribuira bespravno. </w:t>
      </w:r>
      <w:r w:rsidRPr="0096601B">
        <w:rPr>
          <w:lang/>
        </w:rPr>
        <w:br/>
      </w:r>
    </w:p>
    <w:p w:rsidR="00896C57" w:rsidRPr="0096601B" w:rsidRDefault="00896C57" w:rsidP="00C22182">
      <w:pPr>
        <w:pStyle w:val="Heading1"/>
        <w:rPr>
          <w:lang/>
        </w:rPr>
      </w:pPr>
      <w:bookmarkStart w:id="18" w:name="_Toc498520926"/>
      <w:r w:rsidRPr="0096601B">
        <w:rPr>
          <w:lang/>
        </w:rPr>
        <w:t>Funkcionalni zahtevi</w:t>
      </w:r>
      <w:bookmarkEnd w:id="18"/>
    </w:p>
    <w:p w:rsidR="00E0164C" w:rsidRPr="0096601B" w:rsidRDefault="00E0164C" w:rsidP="00E0164C">
      <w:pPr>
        <w:ind w:left="360"/>
        <w:rPr>
          <w:lang/>
        </w:rPr>
      </w:pPr>
      <w:r w:rsidRPr="0096601B">
        <w:rPr>
          <w:lang/>
        </w:rPr>
        <w:t xml:space="preserve">U ovom odeljku su definisane funkcionalnosti LEA aplikacije. Opisane funkcionalnosti predstavljaju osnovne mogućnosti aplikacije koje je neophodno implementirati da bi se zadovoljile potrebe korisnika. </w:t>
      </w:r>
    </w:p>
    <w:p w:rsidR="00E0164C" w:rsidRPr="0096601B" w:rsidRDefault="00E0164C" w:rsidP="00E0164C">
      <w:pPr>
        <w:pStyle w:val="Heading2"/>
      </w:pPr>
      <w:bookmarkStart w:id="19" w:name="_Toc498520927"/>
      <w:r w:rsidRPr="0096601B">
        <w:t>Prijavljivanje na sistem</w:t>
      </w:r>
      <w:bookmarkEnd w:id="19"/>
    </w:p>
    <w:p w:rsidR="00E0164C" w:rsidRPr="0096601B" w:rsidRDefault="0034290B" w:rsidP="00E0164C">
      <w:pPr>
        <w:ind w:left="576"/>
        <w:rPr>
          <w:lang/>
        </w:rPr>
      </w:pPr>
      <w:r w:rsidRPr="0096601B">
        <w:rPr>
          <w:lang/>
        </w:rPr>
        <w:t>Za standardni režim se mora obezbediti prijavljivanje na aplikaciju korišćenjem korisničkog imena</w:t>
      </w:r>
      <w:r w:rsidR="00941FD2" w:rsidRPr="0096601B">
        <w:rPr>
          <w:lang/>
        </w:rPr>
        <w:t xml:space="preserve">, dok će za lozinku korisnik moći da bira da li je želi imati. </w:t>
      </w:r>
    </w:p>
    <w:p w:rsidR="00941FD2" w:rsidRPr="0096601B" w:rsidRDefault="00941FD2" w:rsidP="00E0164C">
      <w:pPr>
        <w:ind w:left="576"/>
        <w:rPr>
          <w:lang/>
        </w:rPr>
      </w:pPr>
      <w:r w:rsidRPr="0096601B">
        <w:rPr>
          <w:lang/>
        </w:rPr>
        <w:t xml:space="preserve">Za školski režim se mora obezbediti prijavljivanje na aplikaciju korišćenjem korisničkog imena i lozinke. </w:t>
      </w:r>
    </w:p>
    <w:p w:rsidR="00941FD2" w:rsidRPr="0096601B" w:rsidRDefault="00941FD2" w:rsidP="00941FD2">
      <w:pPr>
        <w:pStyle w:val="Heading2"/>
      </w:pPr>
      <w:bookmarkStart w:id="20" w:name="_Toc498520928"/>
      <w:r w:rsidRPr="0096601B">
        <w:t>Kreiranje i brisanje korisničkih naloga učenika</w:t>
      </w:r>
      <w:bookmarkEnd w:id="20"/>
    </w:p>
    <w:p w:rsidR="00941FD2" w:rsidRPr="0096601B" w:rsidRDefault="00941FD2" w:rsidP="00941FD2">
      <w:pPr>
        <w:ind w:left="576"/>
        <w:rPr>
          <w:lang/>
        </w:rPr>
      </w:pPr>
      <w:r w:rsidRPr="0096601B">
        <w:rPr>
          <w:lang/>
        </w:rPr>
        <w:t xml:space="preserve">Profesor ima mogućnost kreiranja novih i brisanje postojećih korisničkih naloga za članove školskog režima. Pored brisanja moguće je i arhiviranje naloga, kada će se podaci o tom članu prikazivati u spisku bivših članova školskog režima. </w:t>
      </w:r>
    </w:p>
    <w:p w:rsidR="00941FD2" w:rsidRPr="0096601B" w:rsidRDefault="00941FD2" w:rsidP="00941FD2">
      <w:pPr>
        <w:pStyle w:val="Heading2"/>
      </w:pPr>
      <w:bookmarkStart w:id="21" w:name="_Toc498520929"/>
      <w:r w:rsidRPr="0096601B">
        <w:lastRenderedPageBreak/>
        <w:t>Kreiranje domaćih zadataka i testova za proveru znanja učenika</w:t>
      </w:r>
      <w:bookmarkEnd w:id="21"/>
    </w:p>
    <w:p w:rsidR="00941FD2" w:rsidRPr="0096601B" w:rsidRDefault="00941FD2" w:rsidP="004C643A">
      <w:pPr>
        <w:ind w:firstLine="576"/>
        <w:rPr>
          <w:lang/>
        </w:rPr>
      </w:pPr>
      <w:r w:rsidRPr="0096601B">
        <w:rPr>
          <w:lang/>
        </w:rPr>
        <w:t>Kreiranje domaćih zadataka i testova za proveru znanja učenika je dužnost profesora.</w:t>
      </w:r>
    </w:p>
    <w:p w:rsidR="00941FD2" w:rsidRPr="0096601B" w:rsidRDefault="00941FD2" w:rsidP="00941FD2">
      <w:pPr>
        <w:pStyle w:val="Heading2"/>
      </w:pPr>
      <w:bookmarkStart w:id="22" w:name="_Toc498520930"/>
      <w:r w:rsidRPr="0096601B">
        <w:t>Praćenje napretka učenika</w:t>
      </w:r>
      <w:bookmarkEnd w:id="22"/>
    </w:p>
    <w:p w:rsidR="004C643A" w:rsidRPr="0096601B" w:rsidRDefault="004C643A" w:rsidP="004C643A">
      <w:pPr>
        <w:ind w:left="576"/>
        <w:rPr>
          <w:lang/>
        </w:rPr>
      </w:pPr>
      <w:r w:rsidRPr="0096601B">
        <w:rPr>
          <w:lang/>
        </w:rPr>
        <w:t>Profesor će biti u stanju da prati napredak učenika.</w:t>
      </w:r>
    </w:p>
    <w:p w:rsidR="004C643A" w:rsidRPr="0096601B" w:rsidRDefault="004C643A">
      <w:pPr>
        <w:spacing w:after="200"/>
        <w:jc w:val="left"/>
        <w:rPr>
          <w:lang/>
        </w:rPr>
      </w:pPr>
    </w:p>
    <w:p w:rsidR="004C643A" w:rsidRPr="0096601B" w:rsidRDefault="004C643A" w:rsidP="004C643A">
      <w:pPr>
        <w:pStyle w:val="Heading2"/>
      </w:pPr>
      <w:bookmarkStart w:id="23" w:name="_Toc498520931"/>
      <w:r w:rsidRPr="0096601B">
        <w:t>Pristup sadržaju aplikacije</w:t>
      </w:r>
      <w:bookmarkEnd w:id="23"/>
    </w:p>
    <w:p w:rsidR="004C643A" w:rsidRPr="0096601B" w:rsidRDefault="004C643A" w:rsidP="00C60B95">
      <w:pPr>
        <w:ind w:left="576"/>
        <w:jc w:val="left"/>
        <w:rPr>
          <w:lang/>
        </w:rPr>
      </w:pPr>
      <w:r w:rsidRPr="0096601B">
        <w:rPr>
          <w:lang/>
        </w:rPr>
        <w:t xml:space="preserve">Profesori i učenici imaju mogućnost da pristupe lekcijama, video lekcijama, </w:t>
      </w:r>
      <w:r w:rsidR="00C60B95">
        <w:rPr>
          <w:lang/>
        </w:rPr>
        <w:t xml:space="preserve">rečniku, </w:t>
      </w:r>
      <w:r w:rsidRPr="0096601B">
        <w:rPr>
          <w:lang/>
        </w:rPr>
        <w:t xml:space="preserve">testovima i vežbama. </w:t>
      </w:r>
    </w:p>
    <w:p w:rsidR="004C643A" w:rsidRPr="0096601B" w:rsidRDefault="004C643A" w:rsidP="004C643A">
      <w:pPr>
        <w:pStyle w:val="Heading2"/>
      </w:pPr>
      <w:bookmarkStart w:id="24" w:name="_Toc498520932"/>
      <w:r w:rsidRPr="0096601B">
        <w:t>Praćenje sopstvenog napretka</w:t>
      </w:r>
      <w:bookmarkEnd w:id="24"/>
    </w:p>
    <w:p w:rsidR="004C643A" w:rsidRPr="0096601B" w:rsidRDefault="004C643A" w:rsidP="004C643A">
      <w:pPr>
        <w:ind w:left="576"/>
        <w:rPr>
          <w:lang/>
        </w:rPr>
      </w:pPr>
      <w:r w:rsidRPr="0096601B">
        <w:rPr>
          <w:lang/>
        </w:rPr>
        <w:t>Učenici će imati mogućnost praćenja sopstvenog napretka.</w:t>
      </w:r>
    </w:p>
    <w:p w:rsidR="004C643A" w:rsidRPr="0096601B" w:rsidRDefault="004C643A" w:rsidP="004C643A">
      <w:pPr>
        <w:pStyle w:val="Heading1"/>
        <w:rPr>
          <w:lang/>
        </w:rPr>
      </w:pPr>
      <w:bookmarkStart w:id="25" w:name="_Toc498520933"/>
      <w:r w:rsidRPr="0096601B">
        <w:rPr>
          <w:lang/>
        </w:rPr>
        <w:t>Ograničenja</w:t>
      </w:r>
      <w:bookmarkEnd w:id="25"/>
    </w:p>
    <w:p w:rsidR="004C643A" w:rsidRPr="0096601B" w:rsidRDefault="004C643A" w:rsidP="004C643A">
      <w:pPr>
        <w:ind w:left="360"/>
        <w:rPr>
          <w:lang/>
        </w:rPr>
      </w:pPr>
      <w:r w:rsidRPr="0096601B">
        <w:rPr>
          <w:lang/>
        </w:rPr>
        <w:t>Kao dopuna pretpostavki</w:t>
      </w:r>
      <w:r w:rsidR="00A64C59" w:rsidRPr="0096601B">
        <w:rPr>
          <w:lang/>
        </w:rPr>
        <w:t xml:space="preserve"> i</w:t>
      </w:r>
      <w:r w:rsidRPr="0096601B">
        <w:rPr>
          <w:lang/>
        </w:rPr>
        <w:t xml:space="preserve"> zavisnosti definisanih u odeljku 6, LEA aplikacija će biti razvijena pod sledećim ograničenjima:</w:t>
      </w:r>
    </w:p>
    <w:p w:rsidR="004C643A" w:rsidRPr="0096601B" w:rsidRDefault="00953C7A" w:rsidP="00953C7A">
      <w:pPr>
        <w:pStyle w:val="ListParagraph"/>
        <w:numPr>
          <w:ilvl w:val="0"/>
          <w:numId w:val="8"/>
        </w:numPr>
        <w:rPr>
          <w:lang/>
        </w:rPr>
      </w:pPr>
      <w:r w:rsidRPr="0096601B">
        <w:rPr>
          <w:lang/>
        </w:rPr>
        <w:t>Aplikacija neće zahtevati nabavljanje novog hardvera.</w:t>
      </w:r>
    </w:p>
    <w:p w:rsidR="00953C7A" w:rsidRPr="0096601B" w:rsidRDefault="00953C7A" w:rsidP="00A64C59">
      <w:pPr>
        <w:pStyle w:val="ListParagraph"/>
        <w:ind w:left="1140"/>
        <w:rPr>
          <w:lang/>
        </w:rPr>
      </w:pPr>
    </w:p>
    <w:p w:rsidR="00E0164C" w:rsidRPr="0096601B" w:rsidRDefault="00953C7A" w:rsidP="00953C7A">
      <w:pPr>
        <w:pStyle w:val="Heading1"/>
        <w:rPr>
          <w:lang/>
        </w:rPr>
      </w:pPr>
      <w:bookmarkStart w:id="26" w:name="_Toc498520934"/>
      <w:r w:rsidRPr="0096601B">
        <w:rPr>
          <w:lang/>
        </w:rPr>
        <w:t>Zahtevi u pogledu kvaliteta</w:t>
      </w:r>
      <w:bookmarkEnd w:id="26"/>
    </w:p>
    <w:p w:rsidR="00953C7A" w:rsidRPr="0096601B" w:rsidRDefault="00953C7A" w:rsidP="00953C7A">
      <w:pPr>
        <w:ind w:left="360"/>
        <w:rPr>
          <w:lang/>
        </w:rPr>
      </w:pPr>
      <w:r w:rsidRPr="0096601B">
        <w:rPr>
          <w:lang/>
        </w:rPr>
        <w:t xml:space="preserve">U ovom odeljku definisan je očekivani kvalitet u pogledu performansi, robusnosti, tolerancije na otkaze i lakoće korišćenja. </w:t>
      </w:r>
    </w:p>
    <w:p w:rsidR="00953C7A" w:rsidRPr="0096601B" w:rsidRDefault="00953C7A" w:rsidP="00953C7A">
      <w:pPr>
        <w:ind w:left="360"/>
        <w:rPr>
          <w:lang/>
        </w:rPr>
      </w:pPr>
      <w:r w:rsidRPr="0096601B">
        <w:rPr>
          <w:lang/>
        </w:rPr>
        <w:t>Dostupnost: Aplikacija 24 časa dnevno, 7 dana u nedelji.</w:t>
      </w:r>
    </w:p>
    <w:p w:rsidR="00953C7A" w:rsidRPr="0096601B" w:rsidRDefault="00953C7A" w:rsidP="00953C7A">
      <w:pPr>
        <w:ind w:left="360"/>
        <w:rPr>
          <w:lang/>
        </w:rPr>
      </w:pPr>
      <w:r w:rsidRPr="0096601B">
        <w:rPr>
          <w:lang/>
        </w:rPr>
        <w:t xml:space="preserve">Lakoća korišćenja: Aplikacija će posedovati jednostavan i intuitivan interfejs prilagođen korisnicima koji će ga koristiti.  </w:t>
      </w:r>
    </w:p>
    <w:p w:rsidR="007E729A" w:rsidRPr="0096601B" w:rsidRDefault="007E729A" w:rsidP="00953C7A">
      <w:pPr>
        <w:ind w:left="360"/>
        <w:rPr>
          <w:lang/>
        </w:rPr>
      </w:pPr>
      <w:r w:rsidRPr="0096601B">
        <w:rPr>
          <w:lang/>
        </w:rPr>
        <w:t>Održavanje: Podatke koje čine sadržaj treba čuvati u bazi podataka.</w:t>
      </w:r>
    </w:p>
    <w:p w:rsidR="007E729A" w:rsidRPr="0096601B" w:rsidRDefault="007E729A" w:rsidP="007E729A">
      <w:pPr>
        <w:pStyle w:val="Heading1"/>
        <w:rPr>
          <w:lang/>
        </w:rPr>
      </w:pPr>
      <w:bookmarkStart w:id="27" w:name="_Toc498520935"/>
      <w:r w:rsidRPr="0096601B">
        <w:rPr>
          <w:lang/>
        </w:rPr>
        <w:t>Prioritet funkcionalnosti</w:t>
      </w:r>
      <w:bookmarkEnd w:id="27"/>
    </w:p>
    <w:p w:rsidR="007E729A" w:rsidRPr="0096601B" w:rsidRDefault="007E729A" w:rsidP="007E729A">
      <w:pPr>
        <w:ind w:left="360"/>
        <w:rPr>
          <w:lang/>
        </w:rPr>
      </w:pPr>
      <w:r w:rsidRPr="0096601B">
        <w:rPr>
          <w:lang/>
        </w:rPr>
        <w:t>U ovom odeljku su date smernice u pogledu relativnog značaja predloženih funkcionalnosti. Funkcionalnosti propisane u ovom dokumentu treba realizovati kroz beta i konačnu verziju. Prioritet funkcionalnosti koje će biti realizovane je sledeći:</w:t>
      </w:r>
    </w:p>
    <w:p w:rsidR="007E729A" w:rsidRPr="0096601B" w:rsidRDefault="00A64C59" w:rsidP="007E729A">
      <w:pPr>
        <w:pStyle w:val="ListParagraph"/>
        <w:numPr>
          <w:ilvl w:val="0"/>
          <w:numId w:val="9"/>
        </w:numPr>
        <w:rPr>
          <w:lang/>
        </w:rPr>
      </w:pPr>
      <w:r w:rsidRPr="0096601B">
        <w:rPr>
          <w:lang/>
        </w:rPr>
        <w:t>Prijavljivanje na si</w:t>
      </w:r>
      <w:r w:rsidR="007E729A" w:rsidRPr="0096601B">
        <w:rPr>
          <w:lang/>
        </w:rPr>
        <w:t>stem;</w:t>
      </w:r>
    </w:p>
    <w:p w:rsidR="007E729A" w:rsidRPr="0096601B" w:rsidRDefault="007E729A" w:rsidP="007E729A">
      <w:pPr>
        <w:pStyle w:val="ListParagraph"/>
        <w:numPr>
          <w:ilvl w:val="0"/>
          <w:numId w:val="9"/>
        </w:numPr>
        <w:rPr>
          <w:lang/>
        </w:rPr>
      </w:pPr>
      <w:r w:rsidRPr="0096601B">
        <w:rPr>
          <w:lang/>
        </w:rPr>
        <w:t>Kreiranje i brisanje korisničkih naloga učenika;</w:t>
      </w:r>
    </w:p>
    <w:p w:rsidR="007E729A" w:rsidRPr="0096601B" w:rsidRDefault="007E729A" w:rsidP="007E729A">
      <w:pPr>
        <w:pStyle w:val="ListParagraph"/>
        <w:numPr>
          <w:ilvl w:val="0"/>
          <w:numId w:val="9"/>
        </w:numPr>
        <w:rPr>
          <w:lang/>
        </w:rPr>
      </w:pPr>
      <w:r w:rsidRPr="0096601B">
        <w:rPr>
          <w:lang/>
        </w:rPr>
        <w:t>Kreiranje domaćih zadataka i testova za proveru znanja učenika;</w:t>
      </w:r>
    </w:p>
    <w:p w:rsidR="007E729A" w:rsidRPr="0096601B" w:rsidRDefault="007E729A" w:rsidP="007E729A">
      <w:pPr>
        <w:pStyle w:val="ListParagraph"/>
        <w:numPr>
          <w:ilvl w:val="0"/>
          <w:numId w:val="9"/>
        </w:numPr>
        <w:rPr>
          <w:lang/>
        </w:rPr>
      </w:pPr>
      <w:r w:rsidRPr="0096601B">
        <w:rPr>
          <w:lang/>
        </w:rPr>
        <w:lastRenderedPageBreak/>
        <w:t>Prać</w:t>
      </w:r>
      <w:r w:rsidR="00A64C59" w:rsidRPr="0096601B">
        <w:rPr>
          <w:lang/>
        </w:rPr>
        <w:t>e</w:t>
      </w:r>
      <w:r w:rsidRPr="0096601B">
        <w:rPr>
          <w:lang/>
        </w:rPr>
        <w:t>nje napretka učenika;</w:t>
      </w:r>
    </w:p>
    <w:p w:rsidR="007E729A" w:rsidRPr="0096601B" w:rsidRDefault="007E729A" w:rsidP="007E729A">
      <w:pPr>
        <w:pStyle w:val="ListParagraph"/>
        <w:numPr>
          <w:ilvl w:val="0"/>
          <w:numId w:val="9"/>
        </w:numPr>
        <w:rPr>
          <w:lang/>
        </w:rPr>
      </w:pPr>
      <w:r w:rsidRPr="0096601B">
        <w:rPr>
          <w:lang/>
        </w:rPr>
        <w:t>Pristup sadržaju aplikacije;</w:t>
      </w:r>
    </w:p>
    <w:p w:rsidR="007E729A" w:rsidRPr="0096601B" w:rsidRDefault="007E729A" w:rsidP="007E729A">
      <w:pPr>
        <w:pStyle w:val="ListParagraph"/>
        <w:numPr>
          <w:ilvl w:val="0"/>
          <w:numId w:val="9"/>
        </w:numPr>
        <w:rPr>
          <w:lang/>
        </w:rPr>
      </w:pPr>
      <w:r w:rsidRPr="0096601B">
        <w:rPr>
          <w:lang/>
        </w:rPr>
        <w:t>Praćenje sopstvenog napretka.</w:t>
      </w:r>
    </w:p>
    <w:p w:rsidR="007E729A" w:rsidRPr="0096601B" w:rsidRDefault="007E729A" w:rsidP="007E729A">
      <w:pPr>
        <w:pStyle w:val="Heading1"/>
        <w:rPr>
          <w:lang/>
        </w:rPr>
      </w:pPr>
      <w:bookmarkStart w:id="28" w:name="_Toc498520936"/>
      <w:r w:rsidRPr="0096601B">
        <w:rPr>
          <w:lang/>
        </w:rPr>
        <w:t>Nefunkcionalni zahtevi</w:t>
      </w:r>
      <w:bookmarkEnd w:id="28"/>
    </w:p>
    <w:p w:rsidR="007E729A" w:rsidRPr="0096601B" w:rsidRDefault="007E729A" w:rsidP="007E729A">
      <w:pPr>
        <w:pStyle w:val="Heading2"/>
      </w:pPr>
      <w:bookmarkStart w:id="29" w:name="_Toc498520937"/>
      <w:r w:rsidRPr="0096601B">
        <w:t>Sistemski zahtevi</w:t>
      </w:r>
      <w:bookmarkEnd w:id="29"/>
    </w:p>
    <w:p w:rsidR="007E729A" w:rsidRPr="0096601B" w:rsidRDefault="007E729A" w:rsidP="007E729A">
      <w:pPr>
        <w:ind w:left="576"/>
        <w:rPr>
          <w:lang/>
        </w:rPr>
      </w:pPr>
      <w:r w:rsidRPr="0096601B">
        <w:rPr>
          <w:lang/>
        </w:rPr>
        <w:t>LEA aplikacija će biti realizovana korišćenjem java okruženja, dok će se kao DBMS koristiti MySQL.</w:t>
      </w:r>
    </w:p>
    <w:p w:rsidR="00CA68BC" w:rsidRPr="0096601B" w:rsidRDefault="00CA68BC" w:rsidP="007E729A">
      <w:pPr>
        <w:ind w:left="576"/>
        <w:rPr>
          <w:lang/>
        </w:rPr>
      </w:pPr>
      <w:r w:rsidRPr="0096601B">
        <w:rPr>
          <w:lang/>
        </w:rPr>
        <w:t>Da bi LEA desktop aplikacija radila mora biti instalirana java virtuelna mašina.</w:t>
      </w:r>
    </w:p>
    <w:p w:rsidR="007E729A" w:rsidRPr="0096601B" w:rsidRDefault="00CA68BC" w:rsidP="00CA68BC">
      <w:pPr>
        <w:pStyle w:val="Heading2"/>
      </w:pPr>
      <w:bookmarkStart w:id="30" w:name="_Toc498520938"/>
      <w:r w:rsidRPr="0096601B">
        <w:t>Zahtevi u pogledu performansi</w:t>
      </w:r>
      <w:bookmarkEnd w:id="30"/>
    </w:p>
    <w:p w:rsidR="00CA68BC" w:rsidRPr="0096601B" w:rsidRDefault="00CA68BC" w:rsidP="00CA68BC">
      <w:pPr>
        <w:ind w:left="576"/>
        <w:rPr>
          <w:lang/>
        </w:rPr>
      </w:pPr>
      <w:r w:rsidRPr="0096601B">
        <w:rPr>
          <w:lang/>
        </w:rPr>
        <w:t>Nema posebnih zahteva u pogledu performansi sistema.</w:t>
      </w:r>
    </w:p>
    <w:p w:rsidR="00CA68BC" w:rsidRPr="0096601B" w:rsidRDefault="00CA68BC" w:rsidP="00CA68BC">
      <w:pPr>
        <w:pStyle w:val="Heading2"/>
      </w:pPr>
      <w:bookmarkStart w:id="31" w:name="_Toc498520939"/>
      <w:r w:rsidRPr="0096601B">
        <w:t>Zahtevi u pogledu okruženja</w:t>
      </w:r>
      <w:bookmarkEnd w:id="31"/>
    </w:p>
    <w:p w:rsidR="00CA68BC" w:rsidRPr="0096601B" w:rsidRDefault="00CA68BC" w:rsidP="00CA68BC">
      <w:pPr>
        <w:ind w:left="576"/>
        <w:rPr>
          <w:lang/>
        </w:rPr>
      </w:pPr>
      <w:r w:rsidRPr="0096601B">
        <w:rPr>
          <w:lang/>
        </w:rPr>
        <w:t>Nema posebnih zahteva u pogledu okruženja.</w:t>
      </w:r>
    </w:p>
    <w:p w:rsidR="00CA68BC" w:rsidRPr="0096601B" w:rsidRDefault="00CA68BC" w:rsidP="00CA68BC">
      <w:pPr>
        <w:pStyle w:val="Heading1"/>
        <w:rPr>
          <w:lang/>
        </w:rPr>
      </w:pPr>
      <w:bookmarkStart w:id="32" w:name="_Toc498520940"/>
      <w:r w:rsidRPr="0096601B">
        <w:rPr>
          <w:lang/>
        </w:rPr>
        <w:t>Dokumentacija</w:t>
      </w:r>
      <w:bookmarkEnd w:id="32"/>
    </w:p>
    <w:p w:rsidR="00CA68BC" w:rsidRPr="0096601B" w:rsidRDefault="00CA68BC" w:rsidP="00CA68BC">
      <w:pPr>
        <w:ind w:left="360"/>
        <w:rPr>
          <w:lang/>
        </w:rPr>
      </w:pPr>
      <w:r w:rsidRPr="0096601B">
        <w:rPr>
          <w:lang/>
        </w:rPr>
        <w:t xml:space="preserve">U ovom odeljku su opisani zahtevi u pogledu dokumentacije koju treba pripremiti za LEA projekat. </w:t>
      </w:r>
    </w:p>
    <w:p w:rsidR="00CA68BC" w:rsidRPr="0096601B" w:rsidRDefault="00CA68BC" w:rsidP="00CA68BC">
      <w:pPr>
        <w:pStyle w:val="Heading2"/>
      </w:pPr>
      <w:bookmarkStart w:id="33" w:name="_Toc498520941"/>
      <w:r w:rsidRPr="0096601B">
        <w:t>Korisničko uputstvo</w:t>
      </w:r>
      <w:bookmarkEnd w:id="33"/>
    </w:p>
    <w:p w:rsidR="00CA68BC" w:rsidRPr="0096601B" w:rsidRDefault="00CA68BC" w:rsidP="00CA68BC">
      <w:pPr>
        <w:ind w:left="576"/>
        <w:rPr>
          <w:lang/>
        </w:rPr>
      </w:pPr>
      <w:r w:rsidRPr="0096601B">
        <w:rPr>
          <w:lang/>
        </w:rPr>
        <w:t>Aplikacija će biti intuitivna za korišćenje i neće posedovati štampano korisničko upustvo.</w:t>
      </w:r>
    </w:p>
    <w:p w:rsidR="005C115F" w:rsidRPr="0096601B" w:rsidRDefault="005C115F" w:rsidP="005C115F">
      <w:pPr>
        <w:pStyle w:val="Heading2"/>
      </w:pPr>
      <w:bookmarkStart w:id="34" w:name="_Toc498520942"/>
      <w:r w:rsidRPr="0096601B">
        <w:t>Upustvo za instalaciju</w:t>
      </w:r>
      <w:bookmarkEnd w:id="34"/>
    </w:p>
    <w:p w:rsidR="005C115F" w:rsidRPr="0096601B" w:rsidRDefault="005C115F" w:rsidP="005C115F">
      <w:pPr>
        <w:ind w:left="576"/>
        <w:rPr>
          <w:lang/>
        </w:rPr>
      </w:pPr>
      <w:r w:rsidRPr="0096601B">
        <w:rPr>
          <w:lang/>
        </w:rPr>
        <w:t>Upustvo za instalaciju će sadržati instrukcije za instaliranje aplikacije.</w:t>
      </w:r>
    </w:p>
    <w:p w:rsidR="005C115F" w:rsidRPr="0096601B" w:rsidRDefault="005C115F" w:rsidP="005C115F">
      <w:pPr>
        <w:pStyle w:val="Heading2"/>
      </w:pPr>
      <w:bookmarkStart w:id="35" w:name="_Toc498520943"/>
      <w:r w:rsidRPr="0096601B">
        <w:t>Pakovanje proizvoda</w:t>
      </w:r>
      <w:bookmarkEnd w:id="35"/>
    </w:p>
    <w:p w:rsidR="005C115F" w:rsidRPr="0096601B" w:rsidRDefault="005C115F" w:rsidP="005C115F">
      <w:pPr>
        <w:ind w:left="576"/>
        <w:rPr>
          <w:lang/>
        </w:rPr>
      </w:pPr>
      <w:r w:rsidRPr="0096601B">
        <w:rPr>
          <w:lang/>
        </w:rPr>
        <w:t>Proizvod ne zahteva posebno pakovanje jer nije namenjen širokom tržištu.</w:t>
      </w:r>
    </w:p>
    <w:p w:rsidR="000F3133" w:rsidRPr="0096601B" w:rsidRDefault="000F3133" w:rsidP="005C115F">
      <w:pPr>
        <w:ind w:left="576"/>
        <w:rPr>
          <w:lang/>
        </w:rPr>
      </w:pPr>
    </w:p>
    <w:p w:rsidR="000F3133" w:rsidRPr="0096601B" w:rsidRDefault="000F3133" w:rsidP="005C115F">
      <w:pPr>
        <w:ind w:left="576"/>
        <w:rPr>
          <w:lang/>
        </w:rPr>
      </w:pPr>
    </w:p>
    <w:p w:rsidR="000F3133" w:rsidRPr="0096601B" w:rsidRDefault="000F3133" w:rsidP="005C115F">
      <w:pPr>
        <w:ind w:left="576"/>
        <w:rPr>
          <w:lang/>
        </w:rPr>
      </w:pPr>
    </w:p>
    <w:p w:rsidR="000F3133" w:rsidRPr="0096601B" w:rsidRDefault="000F3133" w:rsidP="005C115F">
      <w:pPr>
        <w:ind w:left="576"/>
        <w:rPr>
          <w:lang/>
        </w:rPr>
      </w:pPr>
    </w:p>
    <w:sectPr w:rsidR="000F3133" w:rsidRPr="0096601B" w:rsidSect="00E42570">
      <w:headerReference w:type="default" r:id="rId9"/>
      <w:footerReference w:type="default" r:id="rId10"/>
      <w:pgSz w:w="11907" w:h="16839" w:code="9"/>
      <w:pgMar w:top="1440" w:right="1134"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4341" w:rsidRDefault="00EC4341" w:rsidP="00E42570">
      <w:pPr>
        <w:spacing w:after="0" w:line="240" w:lineRule="auto"/>
      </w:pPr>
      <w:r>
        <w:separator/>
      </w:r>
    </w:p>
  </w:endnote>
  <w:endnote w:type="continuationSeparator" w:id="1">
    <w:p w:rsidR="00EC4341" w:rsidRDefault="00EC4341" w:rsidP="00E425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uropol X Rg">
    <w:altName w:val="Corbel"/>
    <w:panose1 w:val="02000603040000020004"/>
    <w:charset w:val="00"/>
    <w:family w:val="auto"/>
    <w:pitch w:val="variable"/>
    <w:sig w:usb0="A00002EF" w:usb1="0000201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9934437"/>
      <w:docPartObj>
        <w:docPartGallery w:val="Page Numbers (Bottom of Page)"/>
        <w:docPartUnique/>
      </w:docPartObj>
    </w:sdtPr>
    <w:sdtEndPr>
      <w:rPr>
        <w:noProof/>
      </w:rPr>
    </w:sdtEndPr>
    <w:sdtContent>
      <w:p w:rsidR="000F3133" w:rsidRDefault="003F283B" w:rsidP="00E42570">
        <w:pPr>
          <w:pStyle w:val="Footer"/>
          <w:pBdr>
            <w:bottom w:val="single" w:sz="4" w:space="1" w:color="auto"/>
          </w:pBdr>
          <w:jc w:val="right"/>
        </w:pPr>
        <w:r>
          <w:fldChar w:fldCharType="begin"/>
        </w:r>
        <w:r w:rsidR="000F3133">
          <w:instrText xml:space="preserve"> PAGE   \* MERGEFORMAT </w:instrText>
        </w:r>
        <w:r>
          <w:fldChar w:fldCharType="separate"/>
        </w:r>
        <w:r w:rsidR="00C60B95">
          <w:rPr>
            <w:noProof/>
          </w:rPr>
          <w:t>8</w:t>
        </w:r>
        <w:r>
          <w:rPr>
            <w:noProof/>
          </w:rPr>
          <w:fldChar w:fldCharType="end"/>
        </w:r>
      </w:p>
    </w:sdtContent>
  </w:sdt>
  <w:p w:rsidR="000F3133" w:rsidRPr="00E42570" w:rsidRDefault="000F3133">
    <w:pPr>
      <w:pStyle w:val="Footer"/>
      <w:rPr>
        <w:rFonts w:asciiTheme="minorHAnsi" w:hAnsiTheme="minorHAnsi"/>
        <w:lang w:val="sr-Latn-BA"/>
      </w:rPr>
    </w:pPr>
    <w:r>
      <w:rPr>
        <w:rFonts w:ascii="Neuropol X Rg" w:hAnsi="Neuropol X Rg"/>
      </w:rPr>
      <w:t>LEA</w:t>
    </w:r>
    <w:r>
      <w:rPr>
        <w:rFonts w:ascii="Neuropol X Rg" w:hAnsi="Neuropol X Rg"/>
      </w:rPr>
      <w:tab/>
    </w:r>
    <w:r>
      <w:rPr>
        <w:rFonts w:ascii="Neuropol X Rg" w:hAnsi="Neuropol X Rg"/>
      </w:rPr>
      <w:tab/>
    </w:r>
    <w:r w:rsidRPr="00E42570">
      <w:rPr>
        <w:rFonts w:cs="Times New Roman"/>
      </w:rPr>
      <w:t>BLUE</w:t>
    </w:r>
    <w:r w:rsidRPr="00E42570">
      <w:rPr>
        <w:rFonts w:cs="Times New Roman"/>
        <w:lang w:val="tr-TR"/>
      </w:rPr>
      <w:t>_</w:t>
    </w:r>
    <w:r w:rsidRPr="00E42570">
      <w:rPr>
        <w:rFonts w:cs="Times New Roman"/>
        <w:lang w:val="sr-Latn-BA"/>
      </w:rPr>
      <w:t>team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4341" w:rsidRDefault="00EC4341" w:rsidP="00E42570">
      <w:pPr>
        <w:spacing w:after="0" w:line="240" w:lineRule="auto"/>
      </w:pPr>
      <w:r>
        <w:separator/>
      </w:r>
    </w:p>
  </w:footnote>
  <w:footnote w:type="continuationSeparator" w:id="1">
    <w:p w:rsidR="00EC4341" w:rsidRDefault="00EC4341" w:rsidP="00E425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3133" w:rsidRPr="00E42570" w:rsidRDefault="000F3133" w:rsidP="00E42570">
    <w:pPr>
      <w:pStyle w:val="Header"/>
      <w:pBdr>
        <w:bottom w:val="single" w:sz="4" w:space="1" w:color="auto"/>
      </w:pBdr>
      <w:jc w:val="center"/>
      <w:rPr>
        <w:lang/>
      </w:rPr>
    </w:pPr>
    <w:r w:rsidRPr="00E42570">
      <w:rPr>
        <w:lang/>
      </w:rPr>
      <w:t>Državni Univerzitet u Novom Pazaru</w:t>
    </w:r>
  </w:p>
  <w:p w:rsidR="000F3133" w:rsidRDefault="000F313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480F"/>
    <w:multiLevelType w:val="hybridMultilevel"/>
    <w:tmpl w:val="6FF4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F19EB"/>
    <w:multiLevelType w:val="multilevel"/>
    <w:tmpl w:val="F6AA5D6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7301290"/>
    <w:multiLevelType w:val="hybridMultilevel"/>
    <w:tmpl w:val="1DBE6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27489E"/>
    <w:multiLevelType w:val="hybridMultilevel"/>
    <w:tmpl w:val="51442CC6"/>
    <w:lvl w:ilvl="0" w:tplc="D23267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E53734"/>
    <w:multiLevelType w:val="hybridMultilevel"/>
    <w:tmpl w:val="28303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762668"/>
    <w:multiLevelType w:val="hybridMultilevel"/>
    <w:tmpl w:val="17B4B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1A477E"/>
    <w:multiLevelType w:val="hybridMultilevel"/>
    <w:tmpl w:val="E2FC6E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nsid w:val="4D557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F13463D"/>
    <w:multiLevelType w:val="hybridMultilevel"/>
    <w:tmpl w:val="9252D5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3E30193"/>
    <w:multiLevelType w:val="hybridMultilevel"/>
    <w:tmpl w:val="572A5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D84DFE"/>
    <w:multiLevelType w:val="hybridMultilevel"/>
    <w:tmpl w:val="9B84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91759F"/>
    <w:multiLevelType w:val="hybridMultilevel"/>
    <w:tmpl w:val="28FCD72A"/>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2">
    <w:nsid w:val="64CF2B4F"/>
    <w:multiLevelType w:val="hybridMultilevel"/>
    <w:tmpl w:val="6A2812A4"/>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3">
    <w:nsid w:val="65DB4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AAC06BF"/>
    <w:multiLevelType w:val="hybridMultilevel"/>
    <w:tmpl w:val="EC8EB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1587FE9"/>
    <w:multiLevelType w:val="hybridMultilevel"/>
    <w:tmpl w:val="9E744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8"/>
  </w:num>
  <w:num w:numId="3">
    <w:abstractNumId w:val="3"/>
  </w:num>
  <w:num w:numId="4">
    <w:abstractNumId w:val="13"/>
  </w:num>
  <w:num w:numId="5">
    <w:abstractNumId w:val="7"/>
  </w:num>
  <w:num w:numId="6">
    <w:abstractNumId w:val="5"/>
  </w:num>
  <w:num w:numId="7">
    <w:abstractNumId w:val="15"/>
  </w:num>
  <w:num w:numId="8">
    <w:abstractNumId w:val="6"/>
  </w:num>
  <w:num w:numId="9">
    <w:abstractNumId w:val="4"/>
  </w:num>
  <w:num w:numId="10">
    <w:abstractNumId w:val="10"/>
  </w:num>
  <w:num w:numId="11">
    <w:abstractNumId w:val="11"/>
  </w:num>
  <w:num w:numId="12">
    <w:abstractNumId w:val="12"/>
  </w:num>
  <w:num w:numId="13">
    <w:abstractNumId w:val="9"/>
  </w:num>
  <w:num w:numId="14">
    <w:abstractNumId w:val="14"/>
  </w:num>
  <w:num w:numId="15">
    <w:abstractNumId w:val="0"/>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20"/>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D02C13"/>
    <w:rsid w:val="00094CC8"/>
    <w:rsid w:val="000D18E3"/>
    <w:rsid w:val="000F3133"/>
    <w:rsid w:val="00124357"/>
    <w:rsid w:val="001B7465"/>
    <w:rsid w:val="002414F3"/>
    <w:rsid w:val="00273585"/>
    <w:rsid w:val="00287B31"/>
    <w:rsid w:val="002D1D51"/>
    <w:rsid w:val="002F3196"/>
    <w:rsid w:val="00331F1B"/>
    <w:rsid w:val="0034290B"/>
    <w:rsid w:val="003B0BE9"/>
    <w:rsid w:val="003C6D3B"/>
    <w:rsid w:val="003F283B"/>
    <w:rsid w:val="004C643A"/>
    <w:rsid w:val="00584AC9"/>
    <w:rsid w:val="005C115F"/>
    <w:rsid w:val="005C38B5"/>
    <w:rsid w:val="00607E2C"/>
    <w:rsid w:val="00610E59"/>
    <w:rsid w:val="006D7B49"/>
    <w:rsid w:val="00714AC0"/>
    <w:rsid w:val="00732FE5"/>
    <w:rsid w:val="007B0405"/>
    <w:rsid w:val="007E729A"/>
    <w:rsid w:val="00876E62"/>
    <w:rsid w:val="00896C57"/>
    <w:rsid w:val="00941FD2"/>
    <w:rsid w:val="00953C7A"/>
    <w:rsid w:val="0096601B"/>
    <w:rsid w:val="00A64C59"/>
    <w:rsid w:val="00A73AA9"/>
    <w:rsid w:val="00BA18E5"/>
    <w:rsid w:val="00C13505"/>
    <w:rsid w:val="00C22182"/>
    <w:rsid w:val="00C60B95"/>
    <w:rsid w:val="00CA68BC"/>
    <w:rsid w:val="00CC778F"/>
    <w:rsid w:val="00D02C13"/>
    <w:rsid w:val="00D81A5C"/>
    <w:rsid w:val="00DE1801"/>
    <w:rsid w:val="00E0164C"/>
    <w:rsid w:val="00E42570"/>
    <w:rsid w:val="00E4656B"/>
    <w:rsid w:val="00EC4341"/>
    <w:rsid w:val="00F32074"/>
    <w:rsid w:val="00F43EEF"/>
    <w:rsid w:val="00FB41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 type="connector" idref="#Straight Arrow Connector 9"/>
        <o:r id="V:Rule2" type="connector" idref="#Straight Arrow Connector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13"/>
    <w:pPr>
      <w:spacing w:after="80"/>
      <w:jc w:val="both"/>
    </w:pPr>
    <w:rPr>
      <w:rFonts w:ascii="Times New Roman" w:hAnsi="Times New Roman"/>
      <w:sz w:val="24"/>
    </w:rPr>
  </w:style>
  <w:style w:type="paragraph" w:styleId="Heading1">
    <w:name w:val="heading 1"/>
    <w:basedOn w:val="Normal"/>
    <w:next w:val="Normal"/>
    <w:link w:val="Heading1Char"/>
    <w:uiPriority w:val="9"/>
    <w:qFormat/>
    <w:rsid w:val="00124357"/>
    <w:pPr>
      <w:keepNext/>
      <w:keepLines/>
      <w:numPr>
        <w:numId w:val="1"/>
      </w:numPr>
      <w:spacing w:before="480" w:after="120"/>
      <w:ind w:left="357" w:hanging="357"/>
      <w:jc w:val="left"/>
      <w:outlineLvl w:val="0"/>
    </w:pPr>
    <w:rPr>
      <w:rFonts w:eastAsiaTheme="majorEastAsia" w:cstheme="majorBidi"/>
      <w:b/>
      <w:bCs/>
      <w:color w:val="000000" w:themeColor="text1"/>
      <w:sz w:val="36"/>
      <w:szCs w:val="28"/>
    </w:rPr>
  </w:style>
  <w:style w:type="paragraph" w:styleId="Heading2">
    <w:name w:val="heading 2"/>
    <w:basedOn w:val="Heading1"/>
    <w:link w:val="Heading2Char"/>
    <w:uiPriority w:val="9"/>
    <w:unhideWhenUsed/>
    <w:qFormat/>
    <w:rsid w:val="00124357"/>
    <w:pPr>
      <w:widowControl w:val="0"/>
      <w:numPr>
        <w:ilvl w:val="1"/>
      </w:numPr>
      <w:spacing w:before="200"/>
      <w:ind w:left="578" w:hanging="578"/>
      <w:outlineLvl w:val="1"/>
    </w:pPr>
    <w:rPr>
      <w:sz w:val="32"/>
      <w:szCs w:val="26"/>
      <w:lang/>
    </w:rPr>
  </w:style>
  <w:style w:type="paragraph" w:styleId="Heading3">
    <w:name w:val="heading 3"/>
    <w:basedOn w:val="Normal"/>
    <w:next w:val="Normal"/>
    <w:link w:val="Heading3Char"/>
    <w:uiPriority w:val="9"/>
    <w:unhideWhenUsed/>
    <w:qFormat/>
    <w:rsid w:val="00DE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357"/>
    <w:rPr>
      <w:rFonts w:ascii="Times New Roman" w:eastAsiaTheme="majorEastAsia" w:hAnsi="Times New Roman" w:cstheme="majorBidi"/>
      <w:b/>
      <w:bCs/>
      <w:color w:val="000000" w:themeColor="text1"/>
      <w:sz w:val="36"/>
      <w:szCs w:val="28"/>
    </w:rPr>
  </w:style>
  <w:style w:type="paragraph" w:styleId="Header">
    <w:name w:val="header"/>
    <w:basedOn w:val="Normal"/>
    <w:link w:val="HeaderChar"/>
    <w:uiPriority w:val="99"/>
    <w:unhideWhenUsed/>
    <w:rsid w:val="00E42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70"/>
    <w:rPr>
      <w:rFonts w:ascii="Times New Roman" w:hAnsi="Times New Roman"/>
      <w:sz w:val="24"/>
    </w:rPr>
  </w:style>
  <w:style w:type="paragraph" w:styleId="Footer">
    <w:name w:val="footer"/>
    <w:basedOn w:val="Normal"/>
    <w:link w:val="FooterChar"/>
    <w:uiPriority w:val="99"/>
    <w:unhideWhenUsed/>
    <w:rsid w:val="00E42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70"/>
    <w:rPr>
      <w:rFonts w:ascii="Times New Roman" w:hAnsi="Times New Roman"/>
      <w:sz w:val="24"/>
    </w:rPr>
  </w:style>
  <w:style w:type="paragraph" w:styleId="BalloonText">
    <w:name w:val="Balloon Text"/>
    <w:basedOn w:val="Normal"/>
    <w:link w:val="BalloonTextChar"/>
    <w:uiPriority w:val="99"/>
    <w:semiHidden/>
    <w:unhideWhenUsed/>
    <w:rsid w:val="00E42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570"/>
    <w:rPr>
      <w:rFonts w:ascii="Tahoma" w:hAnsi="Tahoma" w:cs="Tahoma"/>
      <w:sz w:val="16"/>
      <w:szCs w:val="16"/>
    </w:rPr>
  </w:style>
  <w:style w:type="character" w:customStyle="1" w:styleId="Heading2Char">
    <w:name w:val="Heading 2 Char"/>
    <w:basedOn w:val="DefaultParagraphFont"/>
    <w:link w:val="Heading2"/>
    <w:uiPriority w:val="9"/>
    <w:rsid w:val="00124357"/>
    <w:rPr>
      <w:rFonts w:ascii="Times New Roman" w:eastAsiaTheme="majorEastAsia" w:hAnsi="Times New Roman" w:cstheme="majorBidi"/>
      <w:b/>
      <w:bCs/>
      <w:color w:val="000000" w:themeColor="text1"/>
      <w:sz w:val="32"/>
      <w:szCs w:val="26"/>
      <w:lang/>
    </w:rPr>
  </w:style>
  <w:style w:type="paragraph" w:styleId="ListParagraph">
    <w:name w:val="List Paragraph"/>
    <w:basedOn w:val="Normal"/>
    <w:uiPriority w:val="34"/>
    <w:qFormat/>
    <w:rsid w:val="002414F3"/>
    <w:pPr>
      <w:ind w:left="720"/>
      <w:contextualSpacing/>
    </w:pPr>
  </w:style>
  <w:style w:type="character" w:customStyle="1" w:styleId="Heading3Char">
    <w:name w:val="Heading 3 Char"/>
    <w:basedOn w:val="DefaultParagraphFont"/>
    <w:link w:val="Heading3"/>
    <w:uiPriority w:val="9"/>
    <w:rsid w:val="00DE1801"/>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DE180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E180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E180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E180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E18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180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C6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4656B"/>
    <w:pPr>
      <w:spacing w:after="200"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F3133"/>
    <w:pPr>
      <w:numPr>
        <w:numId w:val="0"/>
      </w:numPr>
      <w:spacing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0F3133"/>
    <w:pPr>
      <w:spacing w:after="100"/>
    </w:pPr>
  </w:style>
  <w:style w:type="paragraph" w:styleId="TOC2">
    <w:name w:val="toc 2"/>
    <w:basedOn w:val="Normal"/>
    <w:next w:val="Normal"/>
    <w:autoRedefine/>
    <w:uiPriority w:val="39"/>
    <w:unhideWhenUsed/>
    <w:rsid w:val="000F3133"/>
    <w:pPr>
      <w:spacing w:after="100"/>
      <w:ind w:left="240"/>
    </w:pPr>
  </w:style>
  <w:style w:type="character" w:styleId="Hyperlink">
    <w:name w:val="Hyperlink"/>
    <w:basedOn w:val="DefaultParagraphFont"/>
    <w:uiPriority w:val="99"/>
    <w:unhideWhenUsed/>
    <w:rsid w:val="000F313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13"/>
    <w:pPr>
      <w:spacing w:after="80"/>
      <w:jc w:val="both"/>
    </w:pPr>
    <w:rPr>
      <w:rFonts w:ascii="Times New Roman" w:hAnsi="Times New Roman"/>
      <w:sz w:val="24"/>
    </w:rPr>
  </w:style>
  <w:style w:type="paragraph" w:styleId="Heading1">
    <w:name w:val="heading 1"/>
    <w:basedOn w:val="Normal"/>
    <w:next w:val="Normal"/>
    <w:link w:val="Heading1Char"/>
    <w:uiPriority w:val="9"/>
    <w:qFormat/>
    <w:rsid w:val="00124357"/>
    <w:pPr>
      <w:keepNext/>
      <w:keepLines/>
      <w:numPr>
        <w:numId w:val="1"/>
      </w:numPr>
      <w:spacing w:before="480" w:after="120"/>
      <w:ind w:left="357" w:hanging="357"/>
      <w:jc w:val="left"/>
      <w:outlineLvl w:val="0"/>
    </w:pPr>
    <w:rPr>
      <w:rFonts w:eastAsiaTheme="majorEastAsia" w:cstheme="majorBidi"/>
      <w:b/>
      <w:bCs/>
      <w:color w:val="000000" w:themeColor="text1"/>
      <w:sz w:val="36"/>
      <w:szCs w:val="28"/>
    </w:rPr>
  </w:style>
  <w:style w:type="paragraph" w:styleId="Heading2">
    <w:name w:val="heading 2"/>
    <w:basedOn w:val="Heading1"/>
    <w:link w:val="Heading2Char"/>
    <w:uiPriority w:val="9"/>
    <w:unhideWhenUsed/>
    <w:qFormat/>
    <w:rsid w:val="00124357"/>
    <w:pPr>
      <w:widowControl w:val="0"/>
      <w:numPr>
        <w:ilvl w:val="1"/>
      </w:numPr>
      <w:spacing w:before="200"/>
      <w:ind w:left="578" w:hanging="578"/>
      <w:outlineLvl w:val="1"/>
    </w:pPr>
    <w:rPr>
      <w:sz w:val="32"/>
      <w:szCs w:val="26"/>
      <w:lang w:val="sr-Latn-RS"/>
    </w:rPr>
  </w:style>
  <w:style w:type="paragraph" w:styleId="Heading3">
    <w:name w:val="heading 3"/>
    <w:basedOn w:val="Normal"/>
    <w:next w:val="Normal"/>
    <w:link w:val="Heading3Char"/>
    <w:uiPriority w:val="9"/>
    <w:unhideWhenUsed/>
    <w:qFormat/>
    <w:rsid w:val="00DE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357"/>
    <w:rPr>
      <w:rFonts w:ascii="Times New Roman" w:eastAsiaTheme="majorEastAsia" w:hAnsi="Times New Roman" w:cstheme="majorBidi"/>
      <w:b/>
      <w:bCs/>
      <w:color w:val="000000" w:themeColor="text1"/>
      <w:sz w:val="36"/>
      <w:szCs w:val="28"/>
    </w:rPr>
  </w:style>
  <w:style w:type="paragraph" w:styleId="Header">
    <w:name w:val="header"/>
    <w:basedOn w:val="Normal"/>
    <w:link w:val="HeaderChar"/>
    <w:uiPriority w:val="99"/>
    <w:unhideWhenUsed/>
    <w:rsid w:val="00E42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70"/>
    <w:rPr>
      <w:rFonts w:ascii="Times New Roman" w:hAnsi="Times New Roman"/>
      <w:sz w:val="24"/>
    </w:rPr>
  </w:style>
  <w:style w:type="paragraph" w:styleId="Footer">
    <w:name w:val="footer"/>
    <w:basedOn w:val="Normal"/>
    <w:link w:val="FooterChar"/>
    <w:uiPriority w:val="99"/>
    <w:unhideWhenUsed/>
    <w:rsid w:val="00E42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70"/>
    <w:rPr>
      <w:rFonts w:ascii="Times New Roman" w:hAnsi="Times New Roman"/>
      <w:sz w:val="24"/>
    </w:rPr>
  </w:style>
  <w:style w:type="paragraph" w:styleId="BalloonText">
    <w:name w:val="Balloon Text"/>
    <w:basedOn w:val="Normal"/>
    <w:link w:val="BalloonTextChar"/>
    <w:uiPriority w:val="99"/>
    <w:semiHidden/>
    <w:unhideWhenUsed/>
    <w:rsid w:val="00E42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570"/>
    <w:rPr>
      <w:rFonts w:ascii="Tahoma" w:hAnsi="Tahoma" w:cs="Tahoma"/>
      <w:sz w:val="16"/>
      <w:szCs w:val="16"/>
    </w:rPr>
  </w:style>
  <w:style w:type="character" w:customStyle="1" w:styleId="Heading2Char">
    <w:name w:val="Heading 2 Char"/>
    <w:basedOn w:val="DefaultParagraphFont"/>
    <w:link w:val="Heading2"/>
    <w:uiPriority w:val="9"/>
    <w:rsid w:val="00124357"/>
    <w:rPr>
      <w:rFonts w:ascii="Times New Roman" w:eastAsiaTheme="majorEastAsia" w:hAnsi="Times New Roman" w:cstheme="majorBidi"/>
      <w:b/>
      <w:bCs/>
      <w:color w:val="000000" w:themeColor="text1"/>
      <w:sz w:val="32"/>
      <w:szCs w:val="26"/>
      <w:lang w:val="sr-Latn-RS"/>
    </w:rPr>
  </w:style>
  <w:style w:type="paragraph" w:styleId="ListParagraph">
    <w:name w:val="List Paragraph"/>
    <w:basedOn w:val="Normal"/>
    <w:uiPriority w:val="34"/>
    <w:qFormat/>
    <w:rsid w:val="002414F3"/>
    <w:pPr>
      <w:ind w:left="720"/>
      <w:contextualSpacing/>
    </w:pPr>
  </w:style>
  <w:style w:type="character" w:customStyle="1" w:styleId="Heading3Char">
    <w:name w:val="Heading 3 Char"/>
    <w:basedOn w:val="DefaultParagraphFont"/>
    <w:link w:val="Heading3"/>
    <w:uiPriority w:val="9"/>
    <w:rsid w:val="00DE1801"/>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DE180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E180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E180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E180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E18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180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C6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4656B"/>
    <w:pPr>
      <w:spacing w:after="200"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F3133"/>
    <w:pPr>
      <w:numPr>
        <w:numId w:val="0"/>
      </w:numPr>
      <w:spacing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0F3133"/>
    <w:pPr>
      <w:spacing w:after="100"/>
    </w:pPr>
  </w:style>
  <w:style w:type="paragraph" w:styleId="TOC2">
    <w:name w:val="toc 2"/>
    <w:basedOn w:val="Normal"/>
    <w:next w:val="Normal"/>
    <w:autoRedefine/>
    <w:uiPriority w:val="39"/>
    <w:unhideWhenUsed/>
    <w:rsid w:val="000F3133"/>
    <w:pPr>
      <w:spacing w:after="100"/>
      <w:ind w:left="240"/>
    </w:pPr>
  </w:style>
  <w:style w:type="character" w:styleId="Hyperlink">
    <w:name w:val="Hyperlink"/>
    <w:basedOn w:val="DefaultParagraphFont"/>
    <w:uiPriority w:val="99"/>
    <w:unhideWhenUsed/>
    <w:rsid w:val="000F31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rzavni%20uninverzitet%20u%20novom%20Pazaru\2017-2018\Softversko%20inzenjerstvo\DOkumentacija\Dokumentacija%20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B68E4-0F1C-4C37-B6E8-95B6968B1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Dokumentacija Sablon</Template>
  <TotalTime>1</TotalTime>
  <Pages>9</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Comp</cp:lastModifiedBy>
  <cp:revision>3</cp:revision>
  <dcterms:created xsi:type="dcterms:W3CDTF">2017-11-15T13:56:00Z</dcterms:created>
  <dcterms:modified xsi:type="dcterms:W3CDTF">2017-11-20T13:22:00Z</dcterms:modified>
</cp:coreProperties>
</file>